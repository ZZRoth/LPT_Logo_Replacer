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E2905" w14:textId="7B5A993B" w:rsidR="00A0677E" w:rsidRPr="002918A7" w:rsidRDefault="00A0677E" w:rsidP="00810CAD">
      <w:pPr>
        <w:spacing w:before="0" w:line="288" w:lineRule="auto"/>
        <w:jc w:val="left"/>
      </w:pPr>
    </w:p>
    <w:sectPr w:rsidR="00A0677E" w:rsidRPr="002918A7" w:rsidSect="000B692E">
      <w:headerReference w:type="default" r:id="rId11"/>
      <w:footerReference w:type="default" r:id="rId12"/>
      <w:pgSz w:w="11906" w:h="16838" w:code="9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35346" w14:textId="77777777" w:rsidR="00752B68" w:rsidRDefault="00752B68" w:rsidP="00D45F62">
      <w:r>
        <w:separator/>
      </w:r>
    </w:p>
  </w:endnote>
  <w:endnote w:type="continuationSeparator" w:id="0">
    <w:p w14:paraId="35B6F2C4" w14:textId="77777777" w:rsidR="00752B68" w:rsidRDefault="00752B68" w:rsidP="00D45F62">
      <w:r>
        <w:continuationSeparator/>
      </w:r>
    </w:p>
  </w:endnote>
  <w:endnote w:type="continuationNotice" w:id="1">
    <w:p w14:paraId="063DD04C" w14:textId="77777777" w:rsidR="00752B68" w:rsidRDefault="00752B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tblpY="15877"/>
      <w:tblOverlap w:val="never"/>
      <w:tblW w:w="0" w:type="auto"/>
      <w:tblBorders>
        <w:top w:val="single" w:sz="4" w:space="0" w:color="9D9D9C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1B2ABE" w14:paraId="4424B4D0" w14:textId="77777777" w:rsidTr="00712F21">
      <w:trPr>
        <w:cantSplit/>
        <w:trHeight w:hRule="exact" w:val="567"/>
      </w:trPr>
      <w:tc>
        <w:tcPr>
          <w:tcW w:w="3020" w:type="dxa"/>
          <w:noWrap/>
        </w:tcPr>
        <w:p w14:paraId="63FE33B8" w14:textId="082C169D" w:rsidR="001B2ABE" w:rsidRDefault="00000000" w:rsidP="00760054">
          <w:pPr>
            <w:pStyle w:val="Fuzeile"/>
          </w:pPr>
          <w:r>
            <w:fldChar w:fldCharType="begin"/>
          </w:r>
          <w:r>
            <w:instrText xml:space="preserve"> STYLEREF  "Überschrift 2"  \* MERGEFORMAT </w:instrText>
          </w:r>
          <w:r>
            <w:fldChar w:fldCharType="separate"/>
          </w:r>
          <w:r w:rsidR="00D15148">
            <w:rPr>
              <w:b/>
              <w:bCs/>
              <w:noProof/>
              <w:lang w:val="de-DE"/>
            </w:rPr>
            <w:t>Fehler! Kein Text mit angegebener Formatvorlage im Dokument.</w:t>
          </w:r>
          <w:r>
            <w:rPr>
              <w:noProof/>
            </w:rPr>
            <w:fldChar w:fldCharType="end"/>
          </w:r>
        </w:p>
      </w:tc>
      <w:tc>
        <w:tcPr>
          <w:tcW w:w="3020" w:type="dxa"/>
          <w:noWrap/>
        </w:tcPr>
        <w:p w14:paraId="2A130106" w14:textId="77777777" w:rsidR="001B2ABE" w:rsidRDefault="001B2ABE" w:rsidP="00760054">
          <w:pPr>
            <w:pStyle w:val="Fuzeile"/>
          </w:pPr>
        </w:p>
      </w:tc>
      <w:tc>
        <w:tcPr>
          <w:tcW w:w="3020" w:type="dxa"/>
          <w:noWrap/>
        </w:tcPr>
        <w:p w14:paraId="361AFB3A" w14:textId="578D490A" w:rsidR="001B2ABE" w:rsidRPr="00712F21" w:rsidRDefault="001B2ABE" w:rsidP="006C1E62">
          <w:pPr>
            <w:pStyle w:val="LKopfFusslinks"/>
          </w:pPr>
          <w:r w:rsidRPr="00712F21">
            <w:t xml:space="preserve">Seite </w:t>
          </w:r>
          <w:r w:rsidRPr="00712F21">
            <w:fldChar w:fldCharType="begin"/>
          </w:r>
          <w:r w:rsidRPr="00712F21">
            <w:instrText xml:space="preserve"> PAGE </w:instrText>
          </w:r>
          <w:r w:rsidRPr="00712F21">
            <w:fldChar w:fldCharType="separate"/>
          </w:r>
          <w:r w:rsidRPr="00712F21">
            <w:t>2</w:t>
          </w:r>
          <w:r w:rsidRPr="00712F21">
            <w:fldChar w:fldCharType="end"/>
          </w:r>
          <w:r w:rsidRPr="00712F21">
            <w:t xml:space="preserve"> von </w:t>
          </w:r>
          <w:r w:rsidR="00A65137">
            <w:fldChar w:fldCharType="begin"/>
          </w:r>
          <w:r w:rsidR="00A65137">
            <w:instrText xml:space="preserve"> NUMPAGES </w:instrText>
          </w:r>
          <w:r w:rsidR="00A65137">
            <w:fldChar w:fldCharType="separate"/>
          </w:r>
          <w:r w:rsidRPr="00712F21">
            <w:t>8</w:t>
          </w:r>
          <w:r w:rsidR="00A65137">
            <w:fldChar w:fldCharType="end"/>
          </w:r>
        </w:p>
      </w:tc>
    </w:tr>
  </w:tbl>
  <w:p w14:paraId="2841A50B" w14:textId="77777777" w:rsidR="001B2ABE" w:rsidRDefault="001B2AB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1E875" w14:textId="77777777" w:rsidR="00752B68" w:rsidRDefault="00752B68" w:rsidP="00D45F62">
      <w:r>
        <w:separator/>
      </w:r>
    </w:p>
  </w:footnote>
  <w:footnote w:type="continuationSeparator" w:id="0">
    <w:p w14:paraId="74A9336F" w14:textId="77777777" w:rsidR="00752B68" w:rsidRDefault="00752B68" w:rsidP="00D45F62">
      <w:r>
        <w:continuationSeparator/>
      </w:r>
    </w:p>
  </w:footnote>
  <w:footnote w:type="continuationNotice" w:id="1">
    <w:p w14:paraId="68F43E65" w14:textId="77777777" w:rsidR="00752B68" w:rsidRDefault="00752B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tblpY="568"/>
      <w:tblOverlap w:val="never"/>
      <w:tblW w:w="0" w:type="auto"/>
      <w:tblBorders>
        <w:bottom w:val="single" w:sz="4" w:space="0" w:color="9D9D9C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C53E14" w14:paraId="256E05B4" w14:textId="77777777" w:rsidTr="00C53E14">
      <w:trPr>
        <w:cantSplit/>
        <w:trHeight w:hRule="exact" w:val="567"/>
      </w:trPr>
      <w:tc>
        <w:tcPr>
          <w:tcW w:w="3020" w:type="dxa"/>
        </w:tcPr>
        <w:p w14:paraId="4E580C4B" w14:textId="1D1A1EA5" w:rsidR="00C53E14" w:rsidRDefault="00C53E14" w:rsidP="008E49C5">
          <w:pPr>
            <w:pStyle w:val="Kopfzeile"/>
            <w:tabs>
              <w:tab w:val="clear" w:pos="4536"/>
              <w:tab w:val="clear" w:pos="9072"/>
              <w:tab w:val="left" w:pos="2948"/>
            </w:tabs>
          </w:pPr>
        </w:p>
      </w:tc>
      <w:tc>
        <w:tcPr>
          <w:tcW w:w="3020" w:type="dxa"/>
        </w:tcPr>
        <w:p w14:paraId="084ABAC3" w14:textId="2DB3307E" w:rsidR="00C53E14" w:rsidRDefault="00C53E14" w:rsidP="008E49C5">
          <w:pPr>
            <w:pStyle w:val="Kopfzeile"/>
            <w:tabs>
              <w:tab w:val="clear" w:pos="4536"/>
              <w:tab w:val="clear" w:pos="9072"/>
              <w:tab w:val="left" w:pos="2948"/>
            </w:tabs>
          </w:pPr>
        </w:p>
      </w:tc>
      <w:tc>
        <w:tcPr>
          <w:tcW w:w="3020" w:type="dxa"/>
        </w:tcPr>
        <w:p w14:paraId="35EB782C" w14:textId="1DF665A6" w:rsidR="00C53E14" w:rsidRDefault="00E711F5" w:rsidP="008E49C5">
          <w:pPr>
            <w:pStyle w:val="Kopfzeile"/>
            <w:tabs>
              <w:tab w:val="clear" w:pos="4536"/>
              <w:tab w:val="clear" w:pos="9072"/>
              <w:tab w:val="left" w:pos="2948"/>
            </w:tabs>
            <w:jc w:val="right"/>
          </w:pPr>
          <w:r>
            <w:rPr>
              <w:noProof/>
            </w:rPr>
            <w:drawing>
              <wp:inline distT="0" distB="0" distL="0" distR="0" wp14:anchorId="2B9E0002" wp14:editId="05BA98FE">
                <wp:extent cx="758968" cy="280134"/>
                <wp:effectExtent l="0" t="0" r="3175" b="571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932" cy="28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9A37A24" w14:textId="098FBF85" w:rsidR="00592487" w:rsidRDefault="00592487" w:rsidP="003658A4">
    <w:pPr>
      <w:pStyle w:val="Kopfzeile"/>
      <w:tabs>
        <w:tab w:val="clear" w:pos="4536"/>
        <w:tab w:val="clear" w:pos="9072"/>
        <w:tab w:val="left" w:pos="294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6632F6D6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565022E"/>
    <w:multiLevelType w:val="hybridMultilevel"/>
    <w:tmpl w:val="D69C9EC0"/>
    <w:lvl w:ilvl="0" w:tplc="A69A1416">
      <w:start w:val="1"/>
      <w:numFmt w:val="lowerLetter"/>
      <w:lvlText w:val="%1."/>
      <w:lvlJc w:val="left"/>
      <w:pPr>
        <w:ind w:left="1004" w:hanging="360"/>
      </w:pPr>
    </w:lvl>
    <w:lvl w:ilvl="1" w:tplc="08070019" w:tentative="1">
      <w:start w:val="1"/>
      <w:numFmt w:val="lowerLetter"/>
      <w:lvlText w:val="%2."/>
      <w:lvlJc w:val="left"/>
      <w:pPr>
        <w:ind w:left="1724" w:hanging="360"/>
      </w:pPr>
    </w:lvl>
    <w:lvl w:ilvl="2" w:tplc="0807001B" w:tentative="1">
      <w:start w:val="1"/>
      <w:numFmt w:val="lowerRoman"/>
      <w:lvlText w:val="%3."/>
      <w:lvlJc w:val="right"/>
      <w:pPr>
        <w:ind w:left="2444" w:hanging="180"/>
      </w:pPr>
    </w:lvl>
    <w:lvl w:ilvl="3" w:tplc="0807000F" w:tentative="1">
      <w:start w:val="1"/>
      <w:numFmt w:val="decimal"/>
      <w:lvlText w:val="%4."/>
      <w:lvlJc w:val="left"/>
      <w:pPr>
        <w:ind w:left="3164" w:hanging="360"/>
      </w:pPr>
    </w:lvl>
    <w:lvl w:ilvl="4" w:tplc="08070019" w:tentative="1">
      <w:start w:val="1"/>
      <w:numFmt w:val="lowerLetter"/>
      <w:lvlText w:val="%5."/>
      <w:lvlJc w:val="left"/>
      <w:pPr>
        <w:ind w:left="3884" w:hanging="360"/>
      </w:pPr>
    </w:lvl>
    <w:lvl w:ilvl="5" w:tplc="0807001B" w:tentative="1">
      <w:start w:val="1"/>
      <w:numFmt w:val="lowerRoman"/>
      <w:lvlText w:val="%6."/>
      <w:lvlJc w:val="right"/>
      <w:pPr>
        <w:ind w:left="4604" w:hanging="180"/>
      </w:pPr>
    </w:lvl>
    <w:lvl w:ilvl="6" w:tplc="0807000F" w:tentative="1">
      <w:start w:val="1"/>
      <w:numFmt w:val="decimal"/>
      <w:lvlText w:val="%7."/>
      <w:lvlJc w:val="left"/>
      <w:pPr>
        <w:ind w:left="5324" w:hanging="360"/>
      </w:pPr>
    </w:lvl>
    <w:lvl w:ilvl="7" w:tplc="08070019" w:tentative="1">
      <w:start w:val="1"/>
      <w:numFmt w:val="lowerLetter"/>
      <w:lvlText w:val="%8."/>
      <w:lvlJc w:val="left"/>
      <w:pPr>
        <w:ind w:left="6044" w:hanging="360"/>
      </w:pPr>
    </w:lvl>
    <w:lvl w:ilvl="8" w:tplc="08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5B0432A"/>
    <w:multiLevelType w:val="hybridMultilevel"/>
    <w:tmpl w:val="AAAAAD4E"/>
    <w:lvl w:ilvl="0" w:tplc="0807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228575AD"/>
    <w:multiLevelType w:val="multilevel"/>
    <w:tmpl w:val="B380D4F8"/>
    <w:lvl w:ilvl="0">
      <w:start w:val="1"/>
      <w:numFmt w:val="decimal"/>
      <w:pStyle w:val="berschrift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9EF76DD"/>
    <w:multiLevelType w:val="hybridMultilevel"/>
    <w:tmpl w:val="AA948834"/>
    <w:lvl w:ilvl="0" w:tplc="ABD2076C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  <w:color w:val="auto"/>
      </w:rPr>
    </w:lvl>
    <w:lvl w:ilvl="1" w:tplc="24E2684C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FBA2937"/>
    <w:multiLevelType w:val="hybridMultilevel"/>
    <w:tmpl w:val="EAE637F4"/>
    <w:lvl w:ilvl="0" w:tplc="D28E15FC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D6A62"/>
    <w:multiLevelType w:val="multilevel"/>
    <w:tmpl w:val="14765DF4"/>
    <w:lvl w:ilvl="0">
      <w:start w:val="1"/>
      <w:numFmt w:val="bullet"/>
      <w:lvlText w:val="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3A3A39" w:themeColor="accent2"/>
      </w:rPr>
    </w:lvl>
    <w:lvl w:ilvl="1">
      <w:start w:val="1"/>
      <w:numFmt w:val="bullet"/>
      <w:lvlText w:val="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color w:val="3A3A39" w:themeColor="accent2"/>
      </w:rPr>
    </w:lvl>
    <w:lvl w:ilvl="2">
      <w:start w:val="1"/>
      <w:numFmt w:val="bullet"/>
      <w:lvlText w:val="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  <w:color w:val="3A3A39" w:themeColor="accent2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D575411"/>
    <w:multiLevelType w:val="multilevel"/>
    <w:tmpl w:val="B380D4F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D850959"/>
    <w:multiLevelType w:val="multilevel"/>
    <w:tmpl w:val="DAB851DA"/>
    <w:lvl w:ilvl="0">
      <w:start w:val="1"/>
      <w:numFmt w:val="bullet"/>
      <w:lvlText w:val="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3A3A39" w:themeColor="accent2"/>
      </w:rPr>
    </w:lvl>
    <w:lvl w:ilvl="1">
      <w:start w:val="1"/>
      <w:numFmt w:val="bullet"/>
      <w:lvlText w:val="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color w:val="3A3A39" w:themeColor="accent2"/>
      </w:rPr>
    </w:lvl>
    <w:lvl w:ilvl="2">
      <w:start w:val="1"/>
      <w:numFmt w:val="bullet"/>
      <w:lvlText w:val="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  <w:color w:val="3A3A39" w:themeColor="accent2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616658AA"/>
    <w:multiLevelType w:val="multilevel"/>
    <w:tmpl w:val="96B2CF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3E10093"/>
    <w:multiLevelType w:val="hybridMultilevel"/>
    <w:tmpl w:val="842052E8"/>
    <w:lvl w:ilvl="0" w:tplc="842AE862">
      <w:numFmt w:val="bullet"/>
      <w:lvlText w:val=""/>
      <w:lvlJc w:val="left"/>
      <w:pPr>
        <w:ind w:left="785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63ED5847"/>
    <w:multiLevelType w:val="multilevel"/>
    <w:tmpl w:val="96B2CF66"/>
    <w:lvl w:ilvl="0">
      <w:start w:val="1"/>
      <w:numFmt w:val="decimal"/>
      <w:pStyle w:val="LZahl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LZahl2"/>
      <w:lvlText w:val="%1.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decimal"/>
      <w:pStyle w:val="LZahl3"/>
      <w:lvlText w:val="%1.%2.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3F57AD8"/>
    <w:multiLevelType w:val="multilevel"/>
    <w:tmpl w:val="DAB851DA"/>
    <w:lvl w:ilvl="0">
      <w:start w:val="1"/>
      <w:numFmt w:val="bullet"/>
      <w:pStyle w:val="LPunkt1"/>
      <w:lvlText w:val="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3A3A39" w:themeColor="accent2"/>
      </w:rPr>
    </w:lvl>
    <w:lvl w:ilvl="1">
      <w:start w:val="1"/>
      <w:numFmt w:val="bullet"/>
      <w:pStyle w:val="LPunkt2"/>
      <w:lvlText w:val="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color w:val="3A3A39" w:themeColor="accent2"/>
      </w:rPr>
    </w:lvl>
    <w:lvl w:ilvl="2">
      <w:start w:val="1"/>
      <w:numFmt w:val="bullet"/>
      <w:pStyle w:val="LPunkt3"/>
      <w:lvlText w:val="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  <w:color w:val="3A3A39" w:themeColor="accent2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703E52E5"/>
    <w:multiLevelType w:val="hybridMultilevel"/>
    <w:tmpl w:val="A50E90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098811">
    <w:abstractNumId w:val="13"/>
  </w:num>
  <w:num w:numId="2" w16cid:durableId="1658537683">
    <w:abstractNumId w:val="7"/>
  </w:num>
  <w:num w:numId="3" w16cid:durableId="1179545782">
    <w:abstractNumId w:val="3"/>
  </w:num>
  <w:num w:numId="4" w16cid:durableId="1501848849">
    <w:abstractNumId w:val="9"/>
  </w:num>
  <w:num w:numId="5" w16cid:durableId="207033659">
    <w:abstractNumId w:val="11"/>
  </w:num>
  <w:num w:numId="6" w16cid:durableId="1354650748">
    <w:abstractNumId w:val="8"/>
  </w:num>
  <w:num w:numId="7" w16cid:durableId="2071466060">
    <w:abstractNumId w:val="12"/>
  </w:num>
  <w:num w:numId="8" w16cid:durableId="495731302">
    <w:abstractNumId w:val="2"/>
  </w:num>
  <w:num w:numId="9" w16cid:durableId="1912810458">
    <w:abstractNumId w:val="5"/>
  </w:num>
  <w:num w:numId="10" w16cid:durableId="298266409">
    <w:abstractNumId w:val="4"/>
  </w:num>
  <w:num w:numId="11" w16cid:durableId="8408891">
    <w:abstractNumId w:val="1"/>
  </w:num>
  <w:num w:numId="12" w16cid:durableId="109204583">
    <w:abstractNumId w:val="10"/>
  </w:num>
  <w:num w:numId="13" w16cid:durableId="1466504984">
    <w:abstractNumId w:val="0"/>
  </w:num>
  <w:num w:numId="14" w16cid:durableId="3205513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588345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615135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ocumentProtection w:formatting="1" w:enforcement="1" w:cryptProviderType="rsaAES" w:cryptAlgorithmClass="hash" w:cryptAlgorithmType="typeAny" w:cryptAlgorithmSid="14" w:cryptSpinCount="100000" w:hash="iN9F6oqDNAK4DiKacfAUXjfy3kG0aJH2SB/v9hqQtpV2HxA2SQsfV9owz0rlqncmDSkOCWNIGtpLaN64SZVXCA==" w:salt="qoZUeZWdPD20OnEDKmC/g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B0"/>
    <w:rsid w:val="00003BBE"/>
    <w:rsid w:val="0000529C"/>
    <w:rsid w:val="000060DD"/>
    <w:rsid w:val="00010A82"/>
    <w:rsid w:val="0001271C"/>
    <w:rsid w:val="00013FC4"/>
    <w:rsid w:val="000152B6"/>
    <w:rsid w:val="00020101"/>
    <w:rsid w:val="0002204E"/>
    <w:rsid w:val="000365C7"/>
    <w:rsid w:val="0003776F"/>
    <w:rsid w:val="000423BE"/>
    <w:rsid w:val="000453FF"/>
    <w:rsid w:val="00047236"/>
    <w:rsid w:val="00047F33"/>
    <w:rsid w:val="00050F6D"/>
    <w:rsid w:val="000565A8"/>
    <w:rsid w:val="00060315"/>
    <w:rsid w:val="00061ACD"/>
    <w:rsid w:val="00066B4A"/>
    <w:rsid w:val="00066FDB"/>
    <w:rsid w:val="00067040"/>
    <w:rsid w:val="00070FBD"/>
    <w:rsid w:val="000731DC"/>
    <w:rsid w:val="00073D1F"/>
    <w:rsid w:val="000759E1"/>
    <w:rsid w:val="00076269"/>
    <w:rsid w:val="00080245"/>
    <w:rsid w:val="000803C0"/>
    <w:rsid w:val="0008041D"/>
    <w:rsid w:val="000813E7"/>
    <w:rsid w:val="00085ECE"/>
    <w:rsid w:val="000869FF"/>
    <w:rsid w:val="000905B9"/>
    <w:rsid w:val="00091B7D"/>
    <w:rsid w:val="0009206A"/>
    <w:rsid w:val="00094B66"/>
    <w:rsid w:val="00096B2B"/>
    <w:rsid w:val="000979F0"/>
    <w:rsid w:val="000A071B"/>
    <w:rsid w:val="000A0FBA"/>
    <w:rsid w:val="000A13BC"/>
    <w:rsid w:val="000A1A83"/>
    <w:rsid w:val="000A1B68"/>
    <w:rsid w:val="000A27AB"/>
    <w:rsid w:val="000A2B9E"/>
    <w:rsid w:val="000A3213"/>
    <w:rsid w:val="000A5038"/>
    <w:rsid w:val="000A71CA"/>
    <w:rsid w:val="000A7484"/>
    <w:rsid w:val="000A784E"/>
    <w:rsid w:val="000B692E"/>
    <w:rsid w:val="000C1252"/>
    <w:rsid w:val="000C1765"/>
    <w:rsid w:val="000C3798"/>
    <w:rsid w:val="000C4C76"/>
    <w:rsid w:val="000C52E2"/>
    <w:rsid w:val="000C5567"/>
    <w:rsid w:val="000C5722"/>
    <w:rsid w:val="000C6ABF"/>
    <w:rsid w:val="000C6B55"/>
    <w:rsid w:val="000D46A2"/>
    <w:rsid w:val="000D4740"/>
    <w:rsid w:val="000D71FF"/>
    <w:rsid w:val="000E3C24"/>
    <w:rsid w:val="000F2356"/>
    <w:rsid w:val="000F26B4"/>
    <w:rsid w:val="000F2FB0"/>
    <w:rsid w:val="000F4975"/>
    <w:rsid w:val="000F6AED"/>
    <w:rsid w:val="001069BC"/>
    <w:rsid w:val="00106E7A"/>
    <w:rsid w:val="00107E90"/>
    <w:rsid w:val="00110642"/>
    <w:rsid w:val="00111FE1"/>
    <w:rsid w:val="00113BF9"/>
    <w:rsid w:val="0012441C"/>
    <w:rsid w:val="001257BA"/>
    <w:rsid w:val="001262FE"/>
    <w:rsid w:val="001334A4"/>
    <w:rsid w:val="00135842"/>
    <w:rsid w:val="001370E8"/>
    <w:rsid w:val="00137F4D"/>
    <w:rsid w:val="001420AF"/>
    <w:rsid w:val="0014688E"/>
    <w:rsid w:val="001479F3"/>
    <w:rsid w:val="00147C1C"/>
    <w:rsid w:val="00147F29"/>
    <w:rsid w:val="00150B3D"/>
    <w:rsid w:val="00154140"/>
    <w:rsid w:val="00155F8C"/>
    <w:rsid w:val="001560BB"/>
    <w:rsid w:val="001606E1"/>
    <w:rsid w:val="00160A8A"/>
    <w:rsid w:val="001616F1"/>
    <w:rsid w:val="00161A4E"/>
    <w:rsid w:val="001633A2"/>
    <w:rsid w:val="00163F81"/>
    <w:rsid w:val="00165EC9"/>
    <w:rsid w:val="00166C29"/>
    <w:rsid w:val="001703DA"/>
    <w:rsid w:val="00174A01"/>
    <w:rsid w:val="001761B5"/>
    <w:rsid w:val="00177E25"/>
    <w:rsid w:val="00181F47"/>
    <w:rsid w:val="001822F4"/>
    <w:rsid w:val="0018277C"/>
    <w:rsid w:val="0018452C"/>
    <w:rsid w:val="001850E1"/>
    <w:rsid w:val="00186788"/>
    <w:rsid w:val="00187AAB"/>
    <w:rsid w:val="001915FE"/>
    <w:rsid w:val="00193DC6"/>
    <w:rsid w:val="00195DAE"/>
    <w:rsid w:val="001A05D7"/>
    <w:rsid w:val="001A187D"/>
    <w:rsid w:val="001A1BAB"/>
    <w:rsid w:val="001A20CA"/>
    <w:rsid w:val="001A4849"/>
    <w:rsid w:val="001A5726"/>
    <w:rsid w:val="001A7080"/>
    <w:rsid w:val="001B04CF"/>
    <w:rsid w:val="001B08E4"/>
    <w:rsid w:val="001B1D9C"/>
    <w:rsid w:val="001B2998"/>
    <w:rsid w:val="001B2ABE"/>
    <w:rsid w:val="001B394C"/>
    <w:rsid w:val="001B6E03"/>
    <w:rsid w:val="001C0811"/>
    <w:rsid w:val="001C1201"/>
    <w:rsid w:val="001C208D"/>
    <w:rsid w:val="001C332D"/>
    <w:rsid w:val="001C4B27"/>
    <w:rsid w:val="001C5C57"/>
    <w:rsid w:val="001C6019"/>
    <w:rsid w:val="001C6E5D"/>
    <w:rsid w:val="001D1441"/>
    <w:rsid w:val="001D5953"/>
    <w:rsid w:val="001D619F"/>
    <w:rsid w:val="001E096F"/>
    <w:rsid w:val="001E1805"/>
    <w:rsid w:val="001E367D"/>
    <w:rsid w:val="001E58BD"/>
    <w:rsid w:val="001E75E8"/>
    <w:rsid w:val="001F0E8E"/>
    <w:rsid w:val="001F5DC8"/>
    <w:rsid w:val="001F6F22"/>
    <w:rsid w:val="002018B8"/>
    <w:rsid w:val="00201D86"/>
    <w:rsid w:val="002028D1"/>
    <w:rsid w:val="0020344B"/>
    <w:rsid w:val="00204D0E"/>
    <w:rsid w:val="00204D48"/>
    <w:rsid w:val="00205447"/>
    <w:rsid w:val="002067EE"/>
    <w:rsid w:val="00207156"/>
    <w:rsid w:val="00211E45"/>
    <w:rsid w:val="002137F9"/>
    <w:rsid w:val="002143F0"/>
    <w:rsid w:val="002174ED"/>
    <w:rsid w:val="00220B3B"/>
    <w:rsid w:val="00221320"/>
    <w:rsid w:val="00222B57"/>
    <w:rsid w:val="00222C08"/>
    <w:rsid w:val="00223B90"/>
    <w:rsid w:val="0022441B"/>
    <w:rsid w:val="0022496D"/>
    <w:rsid w:val="00226BD4"/>
    <w:rsid w:val="00227E51"/>
    <w:rsid w:val="00234385"/>
    <w:rsid w:val="0023520B"/>
    <w:rsid w:val="00235A02"/>
    <w:rsid w:val="002361BF"/>
    <w:rsid w:val="00237366"/>
    <w:rsid w:val="002400ED"/>
    <w:rsid w:val="00256CD5"/>
    <w:rsid w:val="00260658"/>
    <w:rsid w:val="0026135F"/>
    <w:rsid w:val="0026277B"/>
    <w:rsid w:val="002630EE"/>
    <w:rsid w:val="0026417C"/>
    <w:rsid w:val="0026797E"/>
    <w:rsid w:val="00270EAD"/>
    <w:rsid w:val="002733BD"/>
    <w:rsid w:val="0027443C"/>
    <w:rsid w:val="00276D64"/>
    <w:rsid w:val="00281C89"/>
    <w:rsid w:val="00283DDC"/>
    <w:rsid w:val="002918A7"/>
    <w:rsid w:val="00293766"/>
    <w:rsid w:val="00295BC8"/>
    <w:rsid w:val="002A1E47"/>
    <w:rsid w:val="002A306A"/>
    <w:rsid w:val="002A46BA"/>
    <w:rsid w:val="002A61E5"/>
    <w:rsid w:val="002A6E9A"/>
    <w:rsid w:val="002B1AE4"/>
    <w:rsid w:val="002B3F9C"/>
    <w:rsid w:val="002B4CFF"/>
    <w:rsid w:val="002B5493"/>
    <w:rsid w:val="002B59D7"/>
    <w:rsid w:val="002B663C"/>
    <w:rsid w:val="002B66FC"/>
    <w:rsid w:val="002C313D"/>
    <w:rsid w:val="002D4003"/>
    <w:rsid w:val="002D5BED"/>
    <w:rsid w:val="002E09BE"/>
    <w:rsid w:val="002E18C2"/>
    <w:rsid w:val="002E1AC5"/>
    <w:rsid w:val="002E200B"/>
    <w:rsid w:val="002E2CFD"/>
    <w:rsid w:val="002E686F"/>
    <w:rsid w:val="002F0538"/>
    <w:rsid w:val="002F06DD"/>
    <w:rsid w:val="002F3719"/>
    <w:rsid w:val="002F564F"/>
    <w:rsid w:val="002F62AA"/>
    <w:rsid w:val="002F70BF"/>
    <w:rsid w:val="002F7130"/>
    <w:rsid w:val="002F7715"/>
    <w:rsid w:val="002F7946"/>
    <w:rsid w:val="00301AEC"/>
    <w:rsid w:val="00302E2B"/>
    <w:rsid w:val="00303E71"/>
    <w:rsid w:val="00307F44"/>
    <w:rsid w:val="0031532F"/>
    <w:rsid w:val="00316908"/>
    <w:rsid w:val="00316C6E"/>
    <w:rsid w:val="00316F4B"/>
    <w:rsid w:val="00320E48"/>
    <w:rsid w:val="003230CA"/>
    <w:rsid w:val="003248C9"/>
    <w:rsid w:val="00325AD5"/>
    <w:rsid w:val="00325EC4"/>
    <w:rsid w:val="003260DF"/>
    <w:rsid w:val="00326AFD"/>
    <w:rsid w:val="003278CF"/>
    <w:rsid w:val="00331160"/>
    <w:rsid w:val="00331583"/>
    <w:rsid w:val="00331725"/>
    <w:rsid w:val="00332B71"/>
    <w:rsid w:val="00335BF1"/>
    <w:rsid w:val="00335FAA"/>
    <w:rsid w:val="00337A66"/>
    <w:rsid w:val="003458C7"/>
    <w:rsid w:val="003508B6"/>
    <w:rsid w:val="0035271E"/>
    <w:rsid w:val="00352D63"/>
    <w:rsid w:val="00353A43"/>
    <w:rsid w:val="00354FC7"/>
    <w:rsid w:val="00355461"/>
    <w:rsid w:val="003557B0"/>
    <w:rsid w:val="00355F03"/>
    <w:rsid w:val="00356506"/>
    <w:rsid w:val="00356D39"/>
    <w:rsid w:val="0036020E"/>
    <w:rsid w:val="00361308"/>
    <w:rsid w:val="00363590"/>
    <w:rsid w:val="003658A4"/>
    <w:rsid w:val="00367C64"/>
    <w:rsid w:val="003752D3"/>
    <w:rsid w:val="003778C0"/>
    <w:rsid w:val="00380A1A"/>
    <w:rsid w:val="0038227A"/>
    <w:rsid w:val="00386F94"/>
    <w:rsid w:val="00387090"/>
    <w:rsid w:val="0038723F"/>
    <w:rsid w:val="0038790C"/>
    <w:rsid w:val="00390E68"/>
    <w:rsid w:val="00391828"/>
    <w:rsid w:val="003921CC"/>
    <w:rsid w:val="00392B98"/>
    <w:rsid w:val="0039441C"/>
    <w:rsid w:val="00394CC6"/>
    <w:rsid w:val="003A4C76"/>
    <w:rsid w:val="003B2ADD"/>
    <w:rsid w:val="003B2DA9"/>
    <w:rsid w:val="003C0080"/>
    <w:rsid w:val="003C01FE"/>
    <w:rsid w:val="003C0351"/>
    <w:rsid w:val="003C1103"/>
    <w:rsid w:val="003C35F4"/>
    <w:rsid w:val="003C66FA"/>
    <w:rsid w:val="003D1DC7"/>
    <w:rsid w:val="003D408E"/>
    <w:rsid w:val="003D69A4"/>
    <w:rsid w:val="003E0AA3"/>
    <w:rsid w:val="003E1002"/>
    <w:rsid w:val="003E1005"/>
    <w:rsid w:val="003E2342"/>
    <w:rsid w:val="003E23BB"/>
    <w:rsid w:val="003E33C7"/>
    <w:rsid w:val="003E46E1"/>
    <w:rsid w:val="003E65D4"/>
    <w:rsid w:val="003E6E6E"/>
    <w:rsid w:val="003E735E"/>
    <w:rsid w:val="003F1CBE"/>
    <w:rsid w:val="003F22D4"/>
    <w:rsid w:val="003F2731"/>
    <w:rsid w:val="003F30B6"/>
    <w:rsid w:val="003F32BB"/>
    <w:rsid w:val="003F56C0"/>
    <w:rsid w:val="003F692F"/>
    <w:rsid w:val="003F6A77"/>
    <w:rsid w:val="00401AB6"/>
    <w:rsid w:val="004029A2"/>
    <w:rsid w:val="00407B09"/>
    <w:rsid w:val="00410482"/>
    <w:rsid w:val="00411625"/>
    <w:rsid w:val="00411DD4"/>
    <w:rsid w:val="00414EE6"/>
    <w:rsid w:val="0042155A"/>
    <w:rsid w:val="00422288"/>
    <w:rsid w:val="00422BCB"/>
    <w:rsid w:val="004243A1"/>
    <w:rsid w:val="004274A5"/>
    <w:rsid w:val="00430BED"/>
    <w:rsid w:val="00431870"/>
    <w:rsid w:val="00433A81"/>
    <w:rsid w:val="00435C1E"/>
    <w:rsid w:val="00436021"/>
    <w:rsid w:val="0044520E"/>
    <w:rsid w:val="00445344"/>
    <w:rsid w:val="00445954"/>
    <w:rsid w:val="004464DD"/>
    <w:rsid w:val="00446BE4"/>
    <w:rsid w:val="0044729B"/>
    <w:rsid w:val="00447AB2"/>
    <w:rsid w:val="004509E5"/>
    <w:rsid w:val="00452B54"/>
    <w:rsid w:val="00453699"/>
    <w:rsid w:val="004549B6"/>
    <w:rsid w:val="00454A8C"/>
    <w:rsid w:val="00454EAB"/>
    <w:rsid w:val="00462104"/>
    <w:rsid w:val="00462AF7"/>
    <w:rsid w:val="00463EEA"/>
    <w:rsid w:val="00465D40"/>
    <w:rsid w:val="00465FB3"/>
    <w:rsid w:val="00466B20"/>
    <w:rsid w:val="00467C64"/>
    <w:rsid w:val="004708D4"/>
    <w:rsid w:val="0047448E"/>
    <w:rsid w:val="0048496A"/>
    <w:rsid w:val="00485F66"/>
    <w:rsid w:val="00487578"/>
    <w:rsid w:val="00491060"/>
    <w:rsid w:val="0049379E"/>
    <w:rsid w:val="00494CF0"/>
    <w:rsid w:val="004A1630"/>
    <w:rsid w:val="004A31D5"/>
    <w:rsid w:val="004A5A52"/>
    <w:rsid w:val="004A79EF"/>
    <w:rsid w:val="004B076E"/>
    <w:rsid w:val="004B2A48"/>
    <w:rsid w:val="004B2A75"/>
    <w:rsid w:val="004B3CAF"/>
    <w:rsid w:val="004B63D4"/>
    <w:rsid w:val="004B6468"/>
    <w:rsid w:val="004B6680"/>
    <w:rsid w:val="004C04E5"/>
    <w:rsid w:val="004C35B7"/>
    <w:rsid w:val="004C401B"/>
    <w:rsid w:val="004C4291"/>
    <w:rsid w:val="004C6C6F"/>
    <w:rsid w:val="004D003F"/>
    <w:rsid w:val="004D3034"/>
    <w:rsid w:val="004D45A7"/>
    <w:rsid w:val="004D4F23"/>
    <w:rsid w:val="004D6CBC"/>
    <w:rsid w:val="004D6F5F"/>
    <w:rsid w:val="004D7BC5"/>
    <w:rsid w:val="004E1F98"/>
    <w:rsid w:val="004E293A"/>
    <w:rsid w:val="004E4748"/>
    <w:rsid w:val="004E696C"/>
    <w:rsid w:val="004E7895"/>
    <w:rsid w:val="004F174B"/>
    <w:rsid w:val="004F1783"/>
    <w:rsid w:val="004F1EBF"/>
    <w:rsid w:val="004F4869"/>
    <w:rsid w:val="004F6779"/>
    <w:rsid w:val="00500BFA"/>
    <w:rsid w:val="005115E0"/>
    <w:rsid w:val="0051360B"/>
    <w:rsid w:val="00514918"/>
    <w:rsid w:val="00514C4F"/>
    <w:rsid w:val="00515F3B"/>
    <w:rsid w:val="005170B7"/>
    <w:rsid w:val="00523D5F"/>
    <w:rsid w:val="00526FA3"/>
    <w:rsid w:val="00527117"/>
    <w:rsid w:val="00530B03"/>
    <w:rsid w:val="00533E82"/>
    <w:rsid w:val="00535857"/>
    <w:rsid w:val="00535B4A"/>
    <w:rsid w:val="00537379"/>
    <w:rsid w:val="00541332"/>
    <w:rsid w:val="00541E06"/>
    <w:rsid w:val="00543788"/>
    <w:rsid w:val="00544B71"/>
    <w:rsid w:val="0054548D"/>
    <w:rsid w:val="0054657F"/>
    <w:rsid w:val="00546F8B"/>
    <w:rsid w:val="005527F2"/>
    <w:rsid w:val="0055336F"/>
    <w:rsid w:val="005538E6"/>
    <w:rsid w:val="00554A57"/>
    <w:rsid w:val="00555F6C"/>
    <w:rsid w:val="00556596"/>
    <w:rsid w:val="0056149A"/>
    <w:rsid w:val="00563886"/>
    <w:rsid w:val="005647DA"/>
    <w:rsid w:val="00566D8F"/>
    <w:rsid w:val="00572309"/>
    <w:rsid w:val="00572A2B"/>
    <w:rsid w:val="0057574C"/>
    <w:rsid w:val="00577604"/>
    <w:rsid w:val="00580989"/>
    <w:rsid w:val="005823A3"/>
    <w:rsid w:val="00584F6F"/>
    <w:rsid w:val="00587B15"/>
    <w:rsid w:val="00592487"/>
    <w:rsid w:val="00594695"/>
    <w:rsid w:val="005963F3"/>
    <w:rsid w:val="00597340"/>
    <w:rsid w:val="005A090C"/>
    <w:rsid w:val="005A1686"/>
    <w:rsid w:val="005A5D10"/>
    <w:rsid w:val="005B0E3E"/>
    <w:rsid w:val="005B6A14"/>
    <w:rsid w:val="005B6E90"/>
    <w:rsid w:val="005B777A"/>
    <w:rsid w:val="005C1ABA"/>
    <w:rsid w:val="005C434F"/>
    <w:rsid w:val="005C6DFF"/>
    <w:rsid w:val="005D0B88"/>
    <w:rsid w:val="005D2D28"/>
    <w:rsid w:val="005D5022"/>
    <w:rsid w:val="005D5700"/>
    <w:rsid w:val="005D6CE2"/>
    <w:rsid w:val="005D78E4"/>
    <w:rsid w:val="005E140A"/>
    <w:rsid w:val="005E322C"/>
    <w:rsid w:val="005E40FB"/>
    <w:rsid w:val="005E5BFC"/>
    <w:rsid w:val="005F0517"/>
    <w:rsid w:val="005F1F14"/>
    <w:rsid w:val="005F37E9"/>
    <w:rsid w:val="005F3950"/>
    <w:rsid w:val="005F6552"/>
    <w:rsid w:val="005F6A6E"/>
    <w:rsid w:val="005F7A3F"/>
    <w:rsid w:val="006010EA"/>
    <w:rsid w:val="00604DD8"/>
    <w:rsid w:val="0060508C"/>
    <w:rsid w:val="006070A6"/>
    <w:rsid w:val="00607933"/>
    <w:rsid w:val="00610819"/>
    <w:rsid w:val="006129F5"/>
    <w:rsid w:val="006159E1"/>
    <w:rsid w:val="00617803"/>
    <w:rsid w:val="00620298"/>
    <w:rsid w:val="006204BA"/>
    <w:rsid w:val="00622557"/>
    <w:rsid w:val="00623C43"/>
    <w:rsid w:val="006241D9"/>
    <w:rsid w:val="00630E46"/>
    <w:rsid w:val="006328D8"/>
    <w:rsid w:val="00634E3C"/>
    <w:rsid w:val="00635E71"/>
    <w:rsid w:val="00636A21"/>
    <w:rsid w:val="006400A5"/>
    <w:rsid w:val="00640701"/>
    <w:rsid w:val="00641FA5"/>
    <w:rsid w:val="0064357F"/>
    <w:rsid w:val="00643820"/>
    <w:rsid w:val="00644236"/>
    <w:rsid w:val="006453F2"/>
    <w:rsid w:val="00647D93"/>
    <w:rsid w:val="00656582"/>
    <w:rsid w:val="0065717D"/>
    <w:rsid w:val="006607CE"/>
    <w:rsid w:val="006613D3"/>
    <w:rsid w:val="00661456"/>
    <w:rsid w:val="00665DD8"/>
    <w:rsid w:val="00666468"/>
    <w:rsid w:val="00667B0A"/>
    <w:rsid w:val="00670162"/>
    <w:rsid w:val="00674007"/>
    <w:rsid w:val="00676257"/>
    <w:rsid w:val="00676C6F"/>
    <w:rsid w:val="006770F7"/>
    <w:rsid w:val="00681413"/>
    <w:rsid w:val="00685CDE"/>
    <w:rsid w:val="00686B1D"/>
    <w:rsid w:val="00690424"/>
    <w:rsid w:val="0069201B"/>
    <w:rsid w:val="00694CA1"/>
    <w:rsid w:val="00696102"/>
    <w:rsid w:val="006A1446"/>
    <w:rsid w:val="006B36A5"/>
    <w:rsid w:val="006B42CA"/>
    <w:rsid w:val="006B43FF"/>
    <w:rsid w:val="006B5CE8"/>
    <w:rsid w:val="006B75EF"/>
    <w:rsid w:val="006B773D"/>
    <w:rsid w:val="006C1BA3"/>
    <w:rsid w:val="006C1E62"/>
    <w:rsid w:val="006C372E"/>
    <w:rsid w:val="006C66FD"/>
    <w:rsid w:val="006D04EB"/>
    <w:rsid w:val="006D08DF"/>
    <w:rsid w:val="006D3472"/>
    <w:rsid w:val="006E3CF6"/>
    <w:rsid w:val="006E5055"/>
    <w:rsid w:val="006E51A3"/>
    <w:rsid w:val="006F03F1"/>
    <w:rsid w:val="006F5C1B"/>
    <w:rsid w:val="006F5CB4"/>
    <w:rsid w:val="006F65C9"/>
    <w:rsid w:val="006F6F1A"/>
    <w:rsid w:val="0070004F"/>
    <w:rsid w:val="007031F4"/>
    <w:rsid w:val="00703AF3"/>
    <w:rsid w:val="00705494"/>
    <w:rsid w:val="00705AEF"/>
    <w:rsid w:val="0070604B"/>
    <w:rsid w:val="00707DDB"/>
    <w:rsid w:val="00712F21"/>
    <w:rsid w:val="0071779C"/>
    <w:rsid w:val="00720B01"/>
    <w:rsid w:val="0072252C"/>
    <w:rsid w:val="007244AA"/>
    <w:rsid w:val="00724749"/>
    <w:rsid w:val="00724E26"/>
    <w:rsid w:val="00726D4E"/>
    <w:rsid w:val="00732AF1"/>
    <w:rsid w:val="00736D0D"/>
    <w:rsid w:val="00741267"/>
    <w:rsid w:val="00746734"/>
    <w:rsid w:val="00751A8D"/>
    <w:rsid w:val="007521F7"/>
    <w:rsid w:val="00752747"/>
    <w:rsid w:val="00752B68"/>
    <w:rsid w:val="007554F9"/>
    <w:rsid w:val="00756564"/>
    <w:rsid w:val="00756C74"/>
    <w:rsid w:val="00760054"/>
    <w:rsid w:val="00762D2F"/>
    <w:rsid w:val="00766D11"/>
    <w:rsid w:val="00773A82"/>
    <w:rsid w:val="007833D6"/>
    <w:rsid w:val="007901BD"/>
    <w:rsid w:val="00790707"/>
    <w:rsid w:val="00791D24"/>
    <w:rsid w:val="00795522"/>
    <w:rsid w:val="00795B62"/>
    <w:rsid w:val="0079600D"/>
    <w:rsid w:val="007A06F8"/>
    <w:rsid w:val="007A413A"/>
    <w:rsid w:val="007A4301"/>
    <w:rsid w:val="007A553D"/>
    <w:rsid w:val="007A7C55"/>
    <w:rsid w:val="007B17BA"/>
    <w:rsid w:val="007B2057"/>
    <w:rsid w:val="007B2069"/>
    <w:rsid w:val="007B23F8"/>
    <w:rsid w:val="007B308D"/>
    <w:rsid w:val="007B3BCF"/>
    <w:rsid w:val="007B4859"/>
    <w:rsid w:val="007B4D37"/>
    <w:rsid w:val="007B5430"/>
    <w:rsid w:val="007C0840"/>
    <w:rsid w:val="007C1C49"/>
    <w:rsid w:val="007C299E"/>
    <w:rsid w:val="007C56DD"/>
    <w:rsid w:val="007C6CA5"/>
    <w:rsid w:val="007C7ED9"/>
    <w:rsid w:val="007D087D"/>
    <w:rsid w:val="007D0BC0"/>
    <w:rsid w:val="007D0BD4"/>
    <w:rsid w:val="007D25CE"/>
    <w:rsid w:val="007D5739"/>
    <w:rsid w:val="007D5CA2"/>
    <w:rsid w:val="007D738D"/>
    <w:rsid w:val="007D79A0"/>
    <w:rsid w:val="007E042E"/>
    <w:rsid w:val="007E474A"/>
    <w:rsid w:val="007E4D25"/>
    <w:rsid w:val="007E5912"/>
    <w:rsid w:val="007E5FDC"/>
    <w:rsid w:val="007E6062"/>
    <w:rsid w:val="007F0FEC"/>
    <w:rsid w:val="007F1384"/>
    <w:rsid w:val="00800518"/>
    <w:rsid w:val="00802F2B"/>
    <w:rsid w:val="00803AFE"/>
    <w:rsid w:val="00810CAD"/>
    <w:rsid w:val="00811197"/>
    <w:rsid w:val="00817A25"/>
    <w:rsid w:val="00817D44"/>
    <w:rsid w:val="008208E4"/>
    <w:rsid w:val="008213AA"/>
    <w:rsid w:val="0082212B"/>
    <w:rsid w:val="00822A00"/>
    <w:rsid w:val="008258F1"/>
    <w:rsid w:val="00827136"/>
    <w:rsid w:val="008273FD"/>
    <w:rsid w:val="00827730"/>
    <w:rsid w:val="00827777"/>
    <w:rsid w:val="0083010B"/>
    <w:rsid w:val="008303E4"/>
    <w:rsid w:val="008362AB"/>
    <w:rsid w:val="008408BF"/>
    <w:rsid w:val="008443CB"/>
    <w:rsid w:val="00846859"/>
    <w:rsid w:val="008518DC"/>
    <w:rsid w:val="00852984"/>
    <w:rsid w:val="00855790"/>
    <w:rsid w:val="008576BB"/>
    <w:rsid w:val="00860489"/>
    <w:rsid w:val="0086123E"/>
    <w:rsid w:val="008615C9"/>
    <w:rsid w:val="00862A3E"/>
    <w:rsid w:val="0086364E"/>
    <w:rsid w:val="008649A4"/>
    <w:rsid w:val="00866869"/>
    <w:rsid w:val="008718E8"/>
    <w:rsid w:val="008733B8"/>
    <w:rsid w:val="00874AF8"/>
    <w:rsid w:val="008769FE"/>
    <w:rsid w:val="00876C55"/>
    <w:rsid w:val="00876DB4"/>
    <w:rsid w:val="00880129"/>
    <w:rsid w:val="008803CF"/>
    <w:rsid w:val="00880BAD"/>
    <w:rsid w:val="0088264E"/>
    <w:rsid w:val="00884466"/>
    <w:rsid w:val="00885CE5"/>
    <w:rsid w:val="008876A2"/>
    <w:rsid w:val="00887BA5"/>
    <w:rsid w:val="0089441D"/>
    <w:rsid w:val="00895E64"/>
    <w:rsid w:val="00897C17"/>
    <w:rsid w:val="008A0A4B"/>
    <w:rsid w:val="008A1348"/>
    <w:rsid w:val="008A1553"/>
    <w:rsid w:val="008A1FB7"/>
    <w:rsid w:val="008A7279"/>
    <w:rsid w:val="008B086F"/>
    <w:rsid w:val="008B0A3F"/>
    <w:rsid w:val="008B2F77"/>
    <w:rsid w:val="008B6B61"/>
    <w:rsid w:val="008C1C9B"/>
    <w:rsid w:val="008C243A"/>
    <w:rsid w:val="008C2A92"/>
    <w:rsid w:val="008C2DB5"/>
    <w:rsid w:val="008C37E3"/>
    <w:rsid w:val="008C3FE5"/>
    <w:rsid w:val="008C52A2"/>
    <w:rsid w:val="008D33EF"/>
    <w:rsid w:val="008D430A"/>
    <w:rsid w:val="008D528D"/>
    <w:rsid w:val="008D5808"/>
    <w:rsid w:val="008E49C5"/>
    <w:rsid w:val="008E49ED"/>
    <w:rsid w:val="008E5A74"/>
    <w:rsid w:val="008E6D68"/>
    <w:rsid w:val="008F4DC2"/>
    <w:rsid w:val="008F63A2"/>
    <w:rsid w:val="008F7349"/>
    <w:rsid w:val="00900222"/>
    <w:rsid w:val="009015F6"/>
    <w:rsid w:val="009028B7"/>
    <w:rsid w:val="00902C65"/>
    <w:rsid w:val="00903553"/>
    <w:rsid w:val="00905BDB"/>
    <w:rsid w:val="00907C67"/>
    <w:rsid w:val="0091024E"/>
    <w:rsid w:val="009106AD"/>
    <w:rsid w:val="00911C6E"/>
    <w:rsid w:val="00913956"/>
    <w:rsid w:val="00914146"/>
    <w:rsid w:val="009149A8"/>
    <w:rsid w:val="00920975"/>
    <w:rsid w:val="00922305"/>
    <w:rsid w:val="00924786"/>
    <w:rsid w:val="00924819"/>
    <w:rsid w:val="009255F3"/>
    <w:rsid w:val="0092738E"/>
    <w:rsid w:val="00927561"/>
    <w:rsid w:val="00930564"/>
    <w:rsid w:val="00931AE7"/>
    <w:rsid w:val="00932933"/>
    <w:rsid w:val="009331E4"/>
    <w:rsid w:val="00940AAC"/>
    <w:rsid w:val="009454C4"/>
    <w:rsid w:val="00955D4E"/>
    <w:rsid w:val="00957FBB"/>
    <w:rsid w:val="009601D8"/>
    <w:rsid w:val="00967596"/>
    <w:rsid w:val="00967B6C"/>
    <w:rsid w:val="00970815"/>
    <w:rsid w:val="0097310D"/>
    <w:rsid w:val="0097363E"/>
    <w:rsid w:val="00973A7E"/>
    <w:rsid w:val="00977070"/>
    <w:rsid w:val="00977E9D"/>
    <w:rsid w:val="0098279B"/>
    <w:rsid w:val="009842C2"/>
    <w:rsid w:val="00985D9C"/>
    <w:rsid w:val="00991FB9"/>
    <w:rsid w:val="0099288E"/>
    <w:rsid w:val="009A27DA"/>
    <w:rsid w:val="009B0175"/>
    <w:rsid w:val="009B1744"/>
    <w:rsid w:val="009B2805"/>
    <w:rsid w:val="009B30A0"/>
    <w:rsid w:val="009B369A"/>
    <w:rsid w:val="009C123E"/>
    <w:rsid w:val="009C48CC"/>
    <w:rsid w:val="009C4A0E"/>
    <w:rsid w:val="009D47A6"/>
    <w:rsid w:val="009D5877"/>
    <w:rsid w:val="009D6CA0"/>
    <w:rsid w:val="009D7FF0"/>
    <w:rsid w:val="009E29FD"/>
    <w:rsid w:val="009E501E"/>
    <w:rsid w:val="009E5466"/>
    <w:rsid w:val="009E7111"/>
    <w:rsid w:val="009E7667"/>
    <w:rsid w:val="009F33D7"/>
    <w:rsid w:val="009F369D"/>
    <w:rsid w:val="009F421E"/>
    <w:rsid w:val="009F4B21"/>
    <w:rsid w:val="009F6A07"/>
    <w:rsid w:val="00A0147D"/>
    <w:rsid w:val="00A03CF7"/>
    <w:rsid w:val="00A041DB"/>
    <w:rsid w:val="00A04B58"/>
    <w:rsid w:val="00A0677E"/>
    <w:rsid w:val="00A06799"/>
    <w:rsid w:val="00A0742C"/>
    <w:rsid w:val="00A1087F"/>
    <w:rsid w:val="00A11211"/>
    <w:rsid w:val="00A11B5C"/>
    <w:rsid w:val="00A149D6"/>
    <w:rsid w:val="00A16033"/>
    <w:rsid w:val="00A21A52"/>
    <w:rsid w:val="00A264C0"/>
    <w:rsid w:val="00A2657A"/>
    <w:rsid w:val="00A27181"/>
    <w:rsid w:val="00A32D5C"/>
    <w:rsid w:val="00A365A9"/>
    <w:rsid w:val="00A36D7E"/>
    <w:rsid w:val="00A37C57"/>
    <w:rsid w:val="00A37D9B"/>
    <w:rsid w:val="00A37E82"/>
    <w:rsid w:val="00A445D4"/>
    <w:rsid w:val="00A44D1A"/>
    <w:rsid w:val="00A479B7"/>
    <w:rsid w:val="00A47CF8"/>
    <w:rsid w:val="00A5166B"/>
    <w:rsid w:val="00A5207C"/>
    <w:rsid w:val="00A529E1"/>
    <w:rsid w:val="00A52AAD"/>
    <w:rsid w:val="00A54505"/>
    <w:rsid w:val="00A54CBC"/>
    <w:rsid w:val="00A572EA"/>
    <w:rsid w:val="00A6221C"/>
    <w:rsid w:val="00A65137"/>
    <w:rsid w:val="00A66C9D"/>
    <w:rsid w:val="00A71126"/>
    <w:rsid w:val="00A716FE"/>
    <w:rsid w:val="00A7180E"/>
    <w:rsid w:val="00A71EAF"/>
    <w:rsid w:val="00A73B09"/>
    <w:rsid w:val="00A76A56"/>
    <w:rsid w:val="00A77009"/>
    <w:rsid w:val="00A85436"/>
    <w:rsid w:val="00A87A41"/>
    <w:rsid w:val="00A93580"/>
    <w:rsid w:val="00A93E7E"/>
    <w:rsid w:val="00A95F83"/>
    <w:rsid w:val="00AA02E0"/>
    <w:rsid w:val="00AA5EAD"/>
    <w:rsid w:val="00AA653C"/>
    <w:rsid w:val="00AA6BAE"/>
    <w:rsid w:val="00AA6BCA"/>
    <w:rsid w:val="00AA6CE9"/>
    <w:rsid w:val="00AA7707"/>
    <w:rsid w:val="00AB1AC3"/>
    <w:rsid w:val="00AB2143"/>
    <w:rsid w:val="00AB2696"/>
    <w:rsid w:val="00AB30A2"/>
    <w:rsid w:val="00AB3C24"/>
    <w:rsid w:val="00AB4BDA"/>
    <w:rsid w:val="00AB5D12"/>
    <w:rsid w:val="00AB7B43"/>
    <w:rsid w:val="00AC6533"/>
    <w:rsid w:val="00AD1936"/>
    <w:rsid w:val="00AD3C57"/>
    <w:rsid w:val="00AD3E66"/>
    <w:rsid w:val="00AE0D5D"/>
    <w:rsid w:val="00AE1FE7"/>
    <w:rsid w:val="00AE3C7C"/>
    <w:rsid w:val="00AE3C9B"/>
    <w:rsid w:val="00AE7766"/>
    <w:rsid w:val="00AF08B7"/>
    <w:rsid w:val="00AF3B61"/>
    <w:rsid w:val="00AF5997"/>
    <w:rsid w:val="00AF6840"/>
    <w:rsid w:val="00B0135B"/>
    <w:rsid w:val="00B02B24"/>
    <w:rsid w:val="00B03329"/>
    <w:rsid w:val="00B036A5"/>
    <w:rsid w:val="00B0728F"/>
    <w:rsid w:val="00B10A8F"/>
    <w:rsid w:val="00B11861"/>
    <w:rsid w:val="00B1191B"/>
    <w:rsid w:val="00B16383"/>
    <w:rsid w:val="00B17507"/>
    <w:rsid w:val="00B2004F"/>
    <w:rsid w:val="00B209FA"/>
    <w:rsid w:val="00B218D1"/>
    <w:rsid w:val="00B222E3"/>
    <w:rsid w:val="00B2242B"/>
    <w:rsid w:val="00B23ECB"/>
    <w:rsid w:val="00B24472"/>
    <w:rsid w:val="00B24CEB"/>
    <w:rsid w:val="00B25779"/>
    <w:rsid w:val="00B25B57"/>
    <w:rsid w:val="00B3090B"/>
    <w:rsid w:val="00B32C3E"/>
    <w:rsid w:val="00B32CAF"/>
    <w:rsid w:val="00B345AA"/>
    <w:rsid w:val="00B3506A"/>
    <w:rsid w:val="00B35D99"/>
    <w:rsid w:val="00B44497"/>
    <w:rsid w:val="00B4452E"/>
    <w:rsid w:val="00B457E0"/>
    <w:rsid w:val="00B465D4"/>
    <w:rsid w:val="00B52319"/>
    <w:rsid w:val="00B55C7A"/>
    <w:rsid w:val="00B56685"/>
    <w:rsid w:val="00B60600"/>
    <w:rsid w:val="00B63273"/>
    <w:rsid w:val="00B64667"/>
    <w:rsid w:val="00B64ACA"/>
    <w:rsid w:val="00B652F6"/>
    <w:rsid w:val="00B73568"/>
    <w:rsid w:val="00B740E6"/>
    <w:rsid w:val="00B75665"/>
    <w:rsid w:val="00B760CE"/>
    <w:rsid w:val="00B82300"/>
    <w:rsid w:val="00B82E90"/>
    <w:rsid w:val="00B8334F"/>
    <w:rsid w:val="00B84A58"/>
    <w:rsid w:val="00B84EA5"/>
    <w:rsid w:val="00B8657A"/>
    <w:rsid w:val="00B86807"/>
    <w:rsid w:val="00B87A37"/>
    <w:rsid w:val="00B933A4"/>
    <w:rsid w:val="00B972F7"/>
    <w:rsid w:val="00B97328"/>
    <w:rsid w:val="00B97BBA"/>
    <w:rsid w:val="00BA126B"/>
    <w:rsid w:val="00BA2972"/>
    <w:rsid w:val="00BA6A7D"/>
    <w:rsid w:val="00BB029E"/>
    <w:rsid w:val="00BB0785"/>
    <w:rsid w:val="00BB22D0"/>
    <w:rsid w:val="00BB2C50"/>
    <w:rsid w:val="00BB3DDE"/>
    <w:rsid w:val="00BB430C"/>
    <w:rsid w:val="00BB64B2"/>
    <w:rsid w:val="00BB6EE5"/>
    <w:rsid w:val="00BC2009"/>
    <w:rsid w:val="00BC3256"/>
    <w:rsid w:val="00BD0DA5"/>
    <w:rsid w:val="00BD3DC8"/>
    <w:rsid w:val="00BD4A34"/>
    <w:rsid w:val="00BD5561"/>
    <w:rsid w:val="00BD609B"/>
    <w:rsid w:val="00BD6C1D"/>
    <w:rsid w:val="00BD78AB"/>
    <w:rsid w:val="00BE0C3F"/>
    <w:rsid w:val="00BE2709"/>
    <w:rsid w:val="00BE2EA9"/>
    <w:rsid w:val="00BE361E"/>
    <w:rsid w:val="00BE4267"/>
    <w:rsid w:val="00BE7298"/>
    <w:rsid w:val="00BF044E"/>
    <w:rsid w:val="00BF0F69"/>
    <w:rsid w:val="00BF27D4"/>
    <w:rsid w:val="00BF3010"/>
    <w:rsid w:val="00BF3658"/>
    <w:rsid w:val="00BF68CF"/>
    <w:rsid w:val="00C06348"/>
    <w:rsid w:val="00C0699D"/>
    <w:rsid w:val="00C078C4"/>
    <w:rsid w:val="00C101EE"/>
    <w:rsid w:val="00C10269"/>
    <w:rsid w:val="00C10EBD"/>
    <w:rsid w:val="00C11621"/>
    <w:rsid w:val="00C13F0D"/>
    <w:rsid w:val="00C14AE8"/>
    <w:rsid w:val="00C1643E"/>
    <w:rsid w:val="00C164B0"/>
    <w:rsid w:val="00C16980"/>
    <w:rsid w:val="00C17C00"/>
    <w:rsid w:val="00C2024D"/>
    <w:rsid w:val="00C21146"/>
    <w:rsid w:val="00C215A4"/>
    <w:rsid w:val="00C22488"/>
    <w:rsid w:val="00C228E6"/>
    <w:rsid w:val="00C235A9"/>
    <w:rsid w:val="00C262AF"/>
    <w:rsid w:val="00C31F67"/>
    <w:rsid w:val="00C322FC"/>
    <w:rsid w:val="00C36F24"/>
    <w:rsid w:val="00C4260E"/>
    <w:rsid w:val="00C4285D"/>
    <w:rsid w:val="00C432E4"/>
    <w:rsid w:val="00C4330C"/>
    <w:rsid w:val="00C46614"/>
    <w:rsid w:val="00C50B9F"/>
    <w:rsid w:val="00C53948"/>
    <w:rsid w:val="00C53E14"/>
    <w:rsid w:val="00C54044"/>
    <w:rsid w:val="00C54AB4"/>
    <w:rsid w:val="00C550C1"/>
    <w:rsid w:val="00C55785"/>
    <w:rsid w:val="00C567C2"/>
    <w:rsid w:val="00C577B1"/>
    <w:rsid w:val="00C57A63"/>
    <w:rsid w:val="00C60820"/>
    <w:rsid w:val="00C62135"/>
    <w:rsid w:val="00C63A2B"/>
    <w:rsid w:val="00C641D3"/>
    <w:rsid w:val="00C71955"/>
    <w:rsid w:val="00C72BFA"/>
    <w:rsid w:val="00C75440"/>
    <w:rsid w:val="00C811D2"/>
    <w:rsid w:val="00C825CC"/>
    <w:rsid w:val="00C82CAE"/>
    <w:rsid w:val="00C844E3"/>
    <w:rsid w:val="00C87007"/>
    <w:rsid w:val="00C91C32"/>
    <w:rsid w:val="00C96060"/>
    <w:rsid w:val="00CA1D60"/>
    <w:rsid w:val="00CA28FD"/>
    <w:rsid w:val="00CA3492"/>
    <w:rsid w:val="00CA4AFE"/>
    <w:rsid w:val="00CA5608"/>
    <w:rsid w:val="00CA5F8E"/>
    <w:rsid w:val="00CB1E11"/>
    <w:rsid w:val="00CB4FF1"/>
    <w:rsid w:val="00CB6EFF"/>
    <w:rsid w:val="00CB7ED0"/>
    <w:rsid w:val="00CC13BC"/>
    <w:rsid w:val="00CC29CB"/>
    <w:rsid w:val="00CC2AED"/>
    <w:rsid w:val="00CC346C"/>
    <w:rsid w:val="00CC4C29"/>
    <w:rsid w:val="00CC59AD"/>
    <w:rsid w:val="00CD14C3"/>
    <w:rsid w:val="00CD29D0"/>
    <w:rsid w:val="00CD59F0"/>
    <w:rsid w:val="00CD5E67"/>
    <w:rsid w:val="00CD61DC"/>
    <w:rsid w:val="00CD6409"/>
    <w:rsid w:val="00CD6867"/>
    <w:rsid w:val="00CD6E8F"/>
    <w:rsid w:val="00CE345C"/>
    <w:rsid w:val="00CE3A02"/>
    <w:rsid w:val="00CE3CFA"/>
    <w:rsid w:val="00CE44D1"/>
    <w:rsid w:val="00CE4B81"/>
    <w:rsid w:val="00CE4E98"/>
    <w:rsid w:val="00CE5255"/>
    <w:rsid w:val="00CE6816"/>
    <w:rsid w:val="00CE6897"/>
    <w:rsid w:val="00CE6E3E"/>
    <w:rsid w:val="00CE79FE"/>
    <w:rsid w:val="00CF05A2"/>
    <w:rsid w:val="00CF14E3"/>
    <w:rsid w:val="00CF43A9"/>
    <w:rsid w:val="00CF48C9"/>
    <w:rsid w:val="00CF6136"/>
    <w:rsid w:val="00CF653F"/>
    <w:rsid w:val="00D023EC"/>
    <w:rsid w:val="00D028F4"/>
    <w:rsid w:val="00D0333D"/>
    <w:rsid w:val="00D040E6"/>
    <w:rsid w:val="00D04E81"/>
    <w:rsid w:val="00D06098"/>
    <w:rsid w:val="00D07417"/>
    <w:rsid w:val="00D15148"/>
    <w:rsid w:val="00D158CE"/>
    <w:rsid w:val="00D20F41"/>
    <w:rsid w:val="00D22236"/>
    <w:rsid w:val="00D22922"/>
    <w:rsid w:val="00D3216A"/>
    <w:rsid w:val="00D36163"/>
    <w:rsid w:val="00D365C5"/>
    <w:rsid w:val="00D36B8E"/>
    <w:rsid w:val="00D36D97"/>
    <w:rsid w:val="00D37B6C"/>
    <w:rsid w:val="00D40A04"/>
    <w:rsid w:val="00D41A94"/>
    <w:rsid w:val="00D42FD2"/>
    <w:rsid w:val="00D43B19"/>
    <w:rsid w:val="00D44A25"/>
    <w:rsid w:val="00D4590A"/>
    <w:rsid w:val="00D45F62"/>
    <w:rsid w:val="00D474D8"/>
    <w:rsid w:val="00D5176C"/>
    <w:rsid w:val="00D54721"/>
    <w:rsid w:val="00D54DC7"/>
    <w:rsid w:val="00D56562"/>
    <w:rsid w:val="00D56DB6"/>
    <w:rsid w:val="00D64BE4"/>
    <w:rsid w:val="00D66C9F"/>
    <w:rsid w:val="00D734B4"/>
    <w:rsid w:val="00D757FE"/>
    <w:rsid w:val="00D75B7C"/>
    <w:rsid w:val="00D7707C"/>
    <w:rsid w:val="00D77E68"/>
    <w:rsid w:val="00D801E5"/>
    <w:rsid w:val="00D84BA7"/>
    <w:rsid w:val="00D84E5F"/>
    <w:rsid w:val="00D868EA"/>
    <w:rsid w:val="00D919DC"/>
    <w:rsid w:val="00D9273C"/>
    <w:rsid w:val="00D93F0F"/>
    <w:rsid w:val="00D97DD9"/>
    <w:rsid w:val="00DA3DAE"/>
    <w:rsid w:val="00DA4B9E"/>
    <w:rsid w:val="00DA5E24"/>
    <w:rsid w:val="00DA708F"/>
    <w:rsid w:val="00DB4699"/>
    <w:rsid w:val="00DB6114"/>
    <w:rsid w:val="00DB6708"/>
    <w:rsid w:val="00DC0813"/>
    <w:rsid w:val="00DC0C15"/>
    <w:rsid w:val="00DC1D7A"/>
    <w:rsid w:val="00DC243E"/>
    <w:rsid w:val="00DC2836"/>
    <w:rsid w:val="00DC333A"/>
    <w:rsid w:val="00DD11AC"/>
    <w:rsid w:val="00DD21CB"/>
    <w:rsid w:val="00DD233F"/>
    <w:rsid w:val="00DD2D1E"/>
    <w:rsid w:val="00DD471C"/>
    <w:rsid w:val="00DD73D6"/>
    <w:rsid w:val="00DE07A6"/>
    <w:rsid w:val="00DE1B25"/>
    <w:rsid w:val="00DE20D9"/>
    <w:rsid w:val="00DE2432"/>
    <w:rsid w:val="00DE526E"/>
    <w:rsid w:val="00DE650D"/>
    <w:rsid w:val="00DE66B8"/>
    <w:rsid w:val="00DE6761"/>
    <w:rsid w:val="00DF0F61"/>
    <w:rsid w:val="00DF16AD"/>
    <w:rsid w:val="00DF181E"/>
    <w:rsid w:val="00E00355"/>
    <w:rsid w:val="00E056A5"/>
    <w:rsid w:val="00E115C6"/>
    <w:rsid w:val="00E13207"/>
    <w:rsid w:val="00E13E95"/>
    <w:rsid w:val="00E15BEF"/>
    <w:rsid w:val="00E16B8D"/>
    <w:rsid w:val="00E16BAA"/>
    <w:rsid w:val="00E20889"/>
    <w:rsid w:val="00E21C55"/>
    <w:rsid w:val="00E21F3B"/>
    <w:rsid w:val="00E222AE"/>
    <w:rsid w:val="00E22761"/>
    <w:rsid w:val="00E24CFA"/>
    <w:rsid w:val="00E24FA0"/>
    <w:rsid w:val="00E2616F"/>
    <w:rsid w:val="00E26548"/>
    <w:rsid w:val="00E27A0F"/>
    <w:rsid w:val="00E318EA"/>
    <w:rsid w:val="00E408DF"/>
    <w:rsid w:val="00E41846"/>
    <w:rsid w:val="00E42C2C"/>
    <w:rsid w:val="00E43B74"/>
    <w:rsid w:val="00E43F24"/>
    <w:rsid w:val="00E44C79"/>
    <w:rsid w:val="00E453CB"/>
    <w:rsid w:val="00E461C4"/>
    <w:rsid w:val="00E47166"/>
    <w:rsid w:val="00E47F3C"/>
    <w:rsid w:val="00E54626"/>
    <w:rsid w:val="00E573C9"/>
    <w:rsid w:val="00E60A53"/>
    <w:rsid w:val="00E61DF4"/>
    <w:rsid w:val="00E636A3"/>
    <w:rsid w:val="00E653B9"/>
    <w:rsid w:val="00E711F5"/>
    <w:rsid w:val="00E713FE"/>
    <w:rsid w:val="00E7287C"/>
    <w:rsid w:val="00E76410"/>
    <w:rsid w:val="00E76517"/>
    <w:rsid w:val="00E768BE"/>
    <w:rsid w:val="00E92583"/>
    <w:rsid w:val="00E9309B"/>
    <w:rsid w:val="00E939A6"/>
    <w:rsid w:val="00E95B29"/>
    <w:rsid w:val="00E97EE7"/>
    <w:rsid w:val="00EA0401"/>
    <w:rsid w:val="00EA0AC5"/>
    <w:rsid w:val="00EA0B1B"/>
    <w:rsid w:val="00EA0DB6"/>
    <w:rsid w:val="00EA0E73"/>
    <w:rsid w:val="00EA38D6"/>
    <w:rsid w:val="00EA49E0"/>
    <w:rsid w:val="00EA7023"/>
    <w:rsid w:val="00EB1CE5"/>
    <w:rsid w:val="00EB21A1"/>
    <w:rsid w:val="00EB617D"/>
    <w:rsid w:val="00EB6AE3"/>
    <w:rsid w:val="00EC3A16"/>
    <w:rsid w:val="00EC4897"/>
    <w:rsid w:val="00EC54F9"/>
    <w:rsid w:val="00EC588D"/>
    <w:rsid w:val="00EC5DDF"/>
    <w:rsid w:val="00ED15A8"/>
    <w:rsid w:val="00ED259E"/>
    <w:rsid w:val="00ED2F96"/>
    <w:rsid w:val="00ED62C0"/>
    <w:rsid w:val="00ED7541"/>
    <w:rsid w:val="00EE137C"/>
    <w:rsid w:val="00EE6D9B"/>
    <w:rsid w:val="00EE7858"/>
    <w:rsid w:val="00EF4878"/>
    <w:rsid w:val="00EF6232"/>
    <w:rsid w:val="00F04746"/>
    <w:rsid w:val="00F049D1"/>
    <w:rsid w:val="00F06F0C"/>
    <w:rsid w:val="00F072EC"/>
    <w:rsid w:val="00F07ADC"/>
    <w:rsid w:val="00F101B5"/>
    <w:rsid w:val="00F10ACC"/>
    <w:rsid w:val="00F118B6"/>
    <w:rsid w:val="00F15D63"/>
    <w:rsid w:val="00F16FA2"/>
    <w:rsid w:val="00F24366"/>
    <w:rsid w:val="00F3321F"/>
    <w:rsid w:val="00F34A1E"/>
    <w:rsid w:val="00F34A92"/>
    <w:rsid w:val="00F35B21"/>
    <w:rsid w:val="00F4188A"/>
    <w:rsid w:val="00F435E1"/>
    <w:rsid w:val="00F5097F"/>
    <w:rsid w:val="00F54C48"/>
    <w:rsid w:val="00F55556"/>
    <w:rsid w:val="00F55AE2"/>
    <w:rsid w:val="00F57E75"/>
    <w:rsid w:val="00F65946"/>
    <w:rsid w:val="00F674C6"/>
    <w:rsid w:val="00F67BB6"/>
    <w:rsid w:val="00F71B7D"/>
    <w:rsid w:val="00F7250A"/>
    <w:rsid w:val="00F74A1F"/>
    <w:rsid w:val="00F74BC6"/>
    <w:rsid w:val="00F802DD"/>
    <w:rsid w:val="00F803FB"/>
    <w:rsid w:val="00F823E2"/>
    <w:rsid w:val="00F82A60"/>
    <w:rsid w:val="00F83252"/>
    <w:rsid w:val="00F8402C"/>
    <w:rsid w:val="00F84EF2"/>
    <w:rsid w:val="00F8513D"/>
    <w:rsid w:val="00F9244C"/>
    <w:rsid w:val="00F926AF"/>
    <w:rsid w:val="00F92CBB"/>
    <w:rsid w:val="00F97BEC"/>
    <w:rsid w:val="00FA041F"/>
    <w:rsid w:val="00FA5AA8"/>
    <w:rsid w:val="00FA6ACB"/>
    <w:rsid w:val="00FA78C2"/>
    <w:rsid w:val="00FA7EE7"/>
    <w:rsid w:val="00FB0B56"/>
    <w:rsid w:val="00FC2612"/>
    <w:rsid w:val="00FC2D7B"/>
    <w:rsid w:val="00FC7CB8"/>
    <w:rsid w:val="00FD2C03"/>
    <w:rsid w:val="00FD392E"/>
    <w:rsid w:val="00FD3C3A"/>
    <w:rsid w:val="00FD42B7"/>
    <w:rsid w:val="00FD557F"/>
    <w:rsid w:val="00FE0FCC"/>
    <w:rsid w:val="00FE180E"/>
    <w:rsid w:val="00FE1B0B"/>
    <w:rsid w:val="00FE3294"/>
    <w:rsid w:val="00FE377B"/>
    <w:rsid w:val="00FE42B9"/>
    <w:rsid w:val="00FE5921"/>
    <w:rsid w:val="00FF2370"/>
    <w:rsid w:val="00FF3AB4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3909A6"/>
  <w15:chartTrackingRefBased/>
  <w15:docId w15:val="{356347C7-D0D3-4D5B-89BD-4419CF82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7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Standard">
    <w:name w:val="Normal"/>
    <w:uiPriority w:val="1"/>
    <w:qFormat/>
    <w:rsid w:val="00811197"/>
    <w:pPr>
      <w:spacing w:before="40" w:line="240" w:lineRule="auto"/>
      <w:jc w:val="both"/>
    </w:pPr>
    <w:rPr>
      <w:rFonts w:ascii="Calibri" w:hAnsi="Calibri"/>
      <w:lang w:val="de-CH"/>
    </w:rPr>
  </w:style>
  <w:style w:type="paragraph" w:styleId="berschrift1">
    <w:name w:val="heading 1"/>
    <w:basedOn w:val="Standard"/>
    <w:next w:val="Standard"/>
    <w:link w:val="berschrift1Zchn"/>
    <w:qFormat/>
    <w:rsid w:val="00BE2EA9"/>
    <w:pPr>
      <w:keepNext/>
      <w:keepLines/>
      <w:numPr>
        <w:numId w:val="3"/>
      </w:numPr>
      <w:spacing w:before="840" w:after="240" w:line="264" w:lineRule="auto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09206A"/>
    <w:pPr>
      <w:keepNext/>
      <w:keepLines/>
      <w:numPr>
        <w:ilvl w:val="1"/>
        <w:numId w:val="3"/>
      </w:numPr>
      <w:spacing w:before="480" w:after="120" w:line="264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09206A"/>
    <w:pPr>
      <w:keepNext/>
      <w:keepLines/>
      <w:numPr>
        <w:ilvl w:val="2"/>
        <w:numId w:val="3"/>
      </w:numPr>
      <w:spacing w:before="480" w:after="120" w:line="264" w:lineRule="auto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berschrift4">
    <w:name w:val="heading 4"/>
    <w:basedOn w:val="Standard"/>
    <w:next w:val="Standard"/>
    <w:link w:val="berschrift4Zchn"/>
    <w:qFormat/>
    <w:rsid w:val="00F072EC"/>
    <w:pPr>
      <w:keepNext/>
      <w:keepLines/>
      <w:tabs>
        <w:tab w:val="left" w:pos="1134"/>
      </w:tabs>
      <w:spacing w:before="480" w:after="120" w:line="264" w:lineRule="auto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rsid w:val="00D45F6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759E1"/>
  </w:style>
  <w:style w:type="paragraph" w:styleId="Fuzeile">
    <w:name w:val="footer"/>
    <w:basedOn w:val="Standard"/>
    <w:link w:val="FuzeileZchn"/>
    <w:uiPriority w:val="99"/>
    <w:semiHidden/>
    <w:rsid w:val="00D45F6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759E1"/>
  </w:style>
  <w:style w:type="table" w:styleId="Tabellenraster">
    <w:name w:val="Table Grid"/>
    <w:basedOn w:val="NormaleTabelle"/>
    <w:uiPriority w:val="39"/>
    <w:rsid w:val="00C235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stabelle">
    <w:name w:val="Basistabelle"/>
    <w:basedOn w:val="NormaleTabelle"/>
    <w:uiPriority w:val="99"/>
    <w:rsid w:val="00D45F62"/>
    <w:pPr>
      <w:spacing w:line="240" w:lineRule="auto"/>
    </w:pPr>
    <w:tblPr>
      <w:tblCellMar>
        <w:left w:w="0" w:type="dxa"/>
        <w:right w:w="0" w:type="dxa"/>
      </w:tblCellMar>
    </w:tblPr>
  </w:style>
  <w:style w:type="paragraph" w:customStyle="1" w:styleId="LTitelgross">
    <w:name w:val="L_Titel_gross"/>
    <w:basedOn w:val="Standard"/>
    <w:uiPriority w:val="8"/>
    <w:qFormat/>
    <w:rsid w:val="00811197"/>
    <w:rPr>
      <w:color w:val="4E4E4D" w:themeColor="accent1"/>
      <w:sz w:val="36"/>
    </w:rPr>
  </w:style>
  <w:style w:type="paragraph" w:customStyle="1" w:styleId="LTabelleDeckblatt">
    <w:name w:val="L_Tabelle_Deckblatt"/>
    <w:basedOn w:val="Standard"/>
    <w:uiPriority w:val="8"/>
    <w:qFormat/>
    <w:rsid w:val="00957FBB"/>
    <w:rPr>
      <w:color w:val="4E4E4D" w:themeColor="accent1"/>
      <w:sz w:val="18"/>
    </w:rPr>
  </w:style>
  <w:style w:type="character" w:customStyle="1" w:styleId="berschrift1Zchn">
    <w:name w:val="Überschrift 1 Zchn"/>
    <w:basedOn w:val="Absatz-Standardschriftart"/>
    <w:link w:val="berschrift1"/>
    <w:rsid w:val="00661456"/>
    <w:rPr>
      <w:rFonts w:asciiTheme="majorHAnsi" w:eastAsiaTheme="majorEastAsia" w:hAnsiTheme="majorHAnsi" w:cstheme="majorBidi"/>
      <w:sz w:val="36"/>
      <w:szCs w:val="32"/>
      <w:lang w:val="de-CH"/>
    </w:rPr>
  </w:style>
  <w:style w:type="paragraph" w:styleId="Inhaltsverzeichnisberschrift">
    <w:name w:val="TOC Heading"/>
    <w:basedOn w:val="Standard"/>
    <w:next w:val="Standard"/>
    <w:uiPriority w:val="39"/>
    <w:unhideWhenUsed/>
    <w:qFormat/>
    <w:rsid w:val="00526FA3"/>
    <w:rPr>
      <w:rFonts w:asciiTheme="majorHAnsi" w:hAnsiTheme="majorHAnsi"/>
      <w:b/>
      <w:color w:val="9D9D9D"/>
      <w:sz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61456"/>
    <w:rPr>
      <w:rFonts w:asciiTheme="majorHAnsi" w:eastAsiaTheme="majorEastAsia" w:hAnsiTheme="majorHAnsi" w:cstheme="majorBidi"/>
      <w:sz w:val="32"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rsid w:val="00661456"/>
    <w:rPr>
      <w:rFonts w:asciiTheme="majorHAnsi" w:eastAsiaTheme="majorEastAsia" w:hAnsiTheme="majorHAnsi" w:cstheme="majorBidi"/>
      <w:sz w:val="28"/>
      <w:szCs w:val="24"/>
      <w:lang w:val="de-CH"/>
    </w:rPr>
  </w:style>
  <w:style w:type="paragraph" w:styleId="Verzeichnis1">
    <w:name w:val="toc 1"/>
    <w:aliases w:val="LP_Verzeichnis_Ebene_1"/>
    <w:basedOn w:val="Standard"/>
    <w:next w:val="Standard"/>
    <w:autoRedefine/>
    <w:uiPriority w:val="39"/>
    <w:rsid w:val="00DD21CB"/>
    <w:pPr>
      <w:tabs>
        <w:tab w:val="left" w:pos="1247"/>
        <w:tab w:val="right" w:pos="9072"/>
      </w:tabs>
      <w:spacing w:before="240" w:after="120"/>
    </w:pPr>
    <w:rPr>
      <w:b/>
    </w:rPr>
  </w:style>
  <w:style w:type="paragraph" w:styleId="Verzeichnis2">
    <w:name w:val="toc 2"/>
    <w:aliases w:val="LP_Verzeichnis_Ebene_2"/>
    <w:basedOn w:val="Standard"/>
    <w:next w:val="Standard"/>
    <w:autoRedefine/>
    <w:uiPriority w:val="39"/>
    <w:rsid w:val="00957FBB"/>
    <w:pPr>
      <w:tabs>
        <w:tab w:val="left" w:pos="1247"/>
        <w:tab w:val="right" w:pos="9072"/>
      </w:tabs>
      <w:spacing w:before="120"/>
    </w:pPr>
    <w:rPr>
      <w:color w:val="4E4E4D" w:themeColor="accent1"/>
    </w:rPr>
  </w:style>
  <w:style w:type="paragraph" w:styleId="Verzeichnis3">
    <w:name w:val="toc 3"/>
    <w:aliases w:val="LP_Verzeichnis_Ebene_3"/>
    <w:basedOn w:val="Standard"/>
    <w:next w:val="Standard"/>
    <w:autoRedefine/>
    <w:uiPriority w:val="39"/>
    <w:rsid w:val="00957FBB"/>
    <w:pPr>
      <w:tabs>
        <w:tab w:val="left" w:pos="1247"/>
        <w:tab w:val="right" w:pos="9072"/>
      </w:tabs>
    </w:pPr>
    <w:rPr>
      <w:color w:val="4E4E4D" w:themeColor="accent1"/>
    </w:rPr>
  </w:style>
  <w:style w:type="character" w:styleId="Hyperlink">
    <w:name w:val="Hyperlink"/>
    <w:basedOn w:val="Absatz-Standardschriftart"/>
    <w:uiPriority w:val="99"/>
    <w:rsid w:val="0022496D"/>
    <w:rPr>
      <w:color w:val="auto"/>
      <w:u w:val="single"/>
    </w:rPr>
  </w:style>
  <w:style w:type="paragraph" w:customStyle="1" w:styleId="LKopfFusslinks">
    <w:name w:val="L_Kopf_Fuss_links"/>
    <w:basedOn w:val="LKopfFussrechts"/>
    <w:uiPriority w:val="8"/>
    <w:qFormat/>
    <w:rsid w:val="0022496D"/>
    <w:pPr>
      <w:jc w:val="right"/>
    </w:pPr>
  </w:style>
  <w:style w:type="paragraph" w:styleId="Beschriftung">
    <w:name w:val="caption"/>
    <w:basedOn w:val="Standard"/>
    <w:next w:val="Standard"/>
    <w:uiPriority w:val="7"/>
    <w:qFormat/>
    <w:rsid w:val="0022496D"/>
    <w:pPr>
      <w:spacing w:before="120" w:after="240"/>
    </w:pPr>
    <w:rPr>
      <w:i/>
      <w:iCs/>
      <w:color w:val="9D9D9C" w:themeColor="accent6"/>
      <w:sz w:val="18"/>
      <w:szCs w:val="18"/>
    </w:rPr>
  </w:style>
  <w:style w:type="paragraph" w:customStyle="1" w:styleId="LZahl1">
    <w:name w:val="L_Zahl_1"/>
    <w:basedOn w:val="Standard"/>
    <w:uiPriority w:val="2"/>
    <w:qFormat/>
    <w:rsid w:val="0022496D"/>
    <w:pPr>
      <w:numPr>
        <w:numId w:val="5"/>
      </w:numPr>
      <w:spacing w:before="120" w:after="120"/>
    </w:pPr>
    <w:rPr>
      <w:color w:val="9D9D9C" w:themeColor="accent6"/>
    </w:rPr>
  </w:style>
  <w:style w:type="paragraph" w:customStyle="1" w:styleId="LMark3">
    <w:name w:val="L_Mark_3"/>
    <w:basedOn w:val="Standard"/>
    <w:uiPriority w:val="2"/>
    <w:qFormat/>
    <w:rsid w:val="00957FBB"/>
    <w:rPr>
      <w:color w:val="AC3255" w:themeColor="accent4"/>
    </w:rPr>
  </w:style>
  <w:style w:type="paragraph" w:customStyle="1" w:styleId="LPunkt1">
    <w:name w:val="L_Punkt_1"/>
    <w:basedOn w:val="Standard"/>
    <w:uiPriority w:val="2"/>
    <w:qFormat/>
    <w:rsid w:val="0022496D"/>
    <w:pPr>
      <w:numPr>
        <w:numId w:val="7"/>
      </w:numPr>
      <w:spacing w:before="120" w:after="120"/>
    </w:pPr>
    <w:rPr>
      <w:color w:val="9D9D9C" w:themeColor="accent6"/>
    </w:rPr>
  </w:style>
  <w:style w:type="paragraph" w:customStyle="1" w:styleId="LPunkt2">
    <w:name w:val="L_Punkt_2"/>
    <w:basedOn w:val="Standard"/>
    <w:uiPriority w:val="2"/>
    <w:qFormat/>
    <w:rsid w:val="0022496D"/>
    <w:pPr>
      <w:numPr>
        <w:ilvl w:val="1"/>
        <w:numId w:val="7"/>
      </w:numPr>
      <w:spacing w:before="120" w:after="120"/>
    </w:pPr>
    <w:rPr>
      <w:color w:val="9D9D9C" w:themeColor="accent6"/>
    </w:rPr>
  </w:style>
  <w:style w:type="paragraph" w:customStyle="1" w:styleId="LPunkt3">
    <w:name w:val="L_Punkt_3"/>
    <w:basedOn w:val="Standard"/>
    <w:uiPriority w:val="2"/>
    <w:qFormat/>
    <w:rsid w:val="0022496D"/>
    <w:pPr>
      <w:numPr>
        <w:ilvl w:val="2"/>
        <w:numId w:val="7"/>
      </w:numPr>
      <w:spacing w:before="120" w:after="120"/>
    </w:pPr>
    <w:rPr>
      <w:color w:val="9D9D9C" w:themeColor="accent6"/>
    </w:rPr>
  </w:style>
  <w:style w:type="paragraph" w:customStyle="1" w:styleId="LZahl2">
    <w:name w:val="L_Zahl_2"/>
    <w:basedOn w:val="Standard"/>
    <w:uiPriority w:val="2"/>
    <w:qFormat/>
    <w:rsid w:val="0022496D"/>
    <w:pPr>
      <w:numPr>
        <w:ilvl w:val="1"/>
        <w:numId w:val="5"/>
      </w:numPr>
      <w:spacing w:before="120" w:after="120"/>
    </w:pPr>
    <w:rPr>
      <w:color w:val="9D9D9C" w:themeColor="accent6"/>
    </w:rPr>
  </w:style>
  <w:style w:type="paragraph" w:customStyle="1" w:styleId="LZahl3">
    <w:name w:val="L_Zahl_3"/>
    <w:basedOn w:val="Standard"/>
    <w:uiPriority w:val="2"/>
    <w:qFormat/>
    <w:rsid w:val="0022496D"/>
    <w:pPr>
      <w:numPr>
        <w:ilvl w:val="2"/>
        <w:numId w:val="5"/>
      </w:numPr>
      <w:spacing w:before="120" w:after="120"/>
    </w:pPr>
    <w:rPr>
      <w:color w:val="9D9D9C" w:themeColor="accent6"/>
    </w:rPr>
  </w:style>
  <w:style w:type="table" w:customStyle="1" w:styleId="LTabelle">
    <w:name w:val="L_Tabelle"/>
    <w:basedOn w:val="NormaleTabelle"/>
    <w:uiPriority w:val="99"/>
    <w:rsid w:val="006B42CA"/>
    <w:pPr>
      <w:spacing w:line="240" w:lineRule="auto"/>
    </w:pPr>
    <w:rPr>
      <w:rFonts w:ascii="Calibri" w:hAnsi="Calibri"/>
    </w:rPr>
    <w:tblPr>
      <w:tblStyleRowBandSize w:val="1"/>
      <w:tblCellMar>
        <w:top w:w="120" w:type="dxa"/>
        <w:bottom w:w="120" w:type="dxa"/>
      </w:tblCellMar>
    </w:tblPr>
    <w:tblStylePr w:type="firstRow">
      <w:rPr>
        <w:b/>
        <w:caps/>
        <w:smallCaps w:val="0"/>
      </w:rPr>
      <w:tblPr/>
      <w:tcPr>
        <w:tcBorders>
          <w:bottom w:val="single" w:sz="4" w:space="0" w:color="auto"/>
          <w:insideV w:val="nil"/>
        </w:tcBorders>
      </w:tcPr>
    </w:tblStylePr>
    <w:tblStylePr w:type="lastRow">
      <w:tblPr/>
      <w:tcPr>
        <w:tcBorders>
          <w:top w:val="single" w:sz="4" w:space="0" w:color="auto"/>
          <w:insideV w:val="nil"/>
        </w:tcBorders>
      </w:tcPr>
    </w:tblStylePr>
    <w:tblStylePr w:type="firstCol">
      <w:tblPr/>
      <w:tcPr>
        <w:shd w:val="clear" w:color="auto" w:fill="D7D7D7" w:themeFill="accent3"/>
      </w:tcPr>
    </w:tblStylePr>
    <w:tblStylePr w:type="lastCol">
      <w:tblPr/>
      <w:tcPr>
        <w:tcBorders>
          <w:left w:val="single" w:sz="4" w:space="0" w:color="auto"/>
        </w:tcBorders>
      </w:tcPr>
    </w:tblStylePr>
    <w:tblStylePr w:type="band1Horz">
      <w:rPr>
        <w:color w:val="3A3A39" w:themeColor="accent2"/>
      </w:rPr>
    </w:tblStylePr>
    <w:tblStylePr w:type="band2Horz">
      <w:rPr>
        <w:color w:val="3A3A39" w:themeColor="accent2"/>
      </w:rPr>
      <w:tblPr/>
      <w:tcPr>
        <w:shd w:val="clear" w:color="auto" w:fill="D7D7D7" w:themeFill="accent3"/>
      </w:tcPr>
    </w:tblStylePr>
  </w:style>
  <w:style w:type="character" w:styleId="Platzhaltertext">
    <w:name w:val="Placeholder Text"/>
    <w:basedOn w:val="Absatz-Standardschriftart"/>
    <w:uiPriority w:val="99"/>
    <w:semiHidden/>
    <w:rsid w:val="00800518"/>
    <w:rPr>
      <w:color w:val="808080"/>
    </w:rPr>
  </w:style>
  <w:style w:type="paragraph" w:customStyle="1" w:styleId="LKopfFussrechts">
    <w:name w:val="L_Kopf_Fuss_rechts"/>
    <w:basedOn w:val="Standard"/>
    <w:uiPriority w:val="8"/>
    <w:qFormat/>
    <w:rsid w:val="0022496D"/>
    <w:rPr>
      <w:color w:val="9D9D9C" w:themeColor="accent6"/>
    </w:rPr>
  </w:style>
  <w:style w:type="paragraph" w:styleId="Listenabsatz">
    <w:name w:val="List Paragraph"/>
    <w:basedOn w:val="Standard"/>
    <w:uiPriority w:val="34"/>
    <w:semiHidden/>
    <w:qFormat/>
    <w:rsid w:val="00FA041F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rsid w:val="00707DDB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rsid w:val="00661456"/>
    <w:rPr>
      <w:rFonts w:asciiTheme="majorHAnsi" w:eastAsiaTheme="majorEastAsia" w:hAnsiTheme="majorHAnsi" w:cstheme="majorBidi"/>
      <w:b/>
      <w:iCs/>
      <w:lang w:val="de-CH"/>
    </w:rPr>
  </w:style>
  <w:style w:type="table" w:styleId="EinfacheTabelle1">
    <w:name w:val="Plain Table 1"/>
    <w:basedOn w:val="NormaleTabelle"/>
    <w:uiPriority w:val="41"/>
    <w:rsid w:val="0061780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swCell">
      <w:rPr>
        <w:b w:val="0"/>
      </w:rPr>
    </w:tblStylePr>
  </w:style>
  <w:style w:type="table" w:styleId="EinfacheTabelle2">
    <w:name w:val="Plain Table 2"/>
    <w:basedOn w:val="NormaleTabelle"/>
    <w:uiPriority w:val="42"/>
    <w:rsid w:val="00D028F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D028F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rsid w:val="00C550C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C550C1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550C1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C550C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550C1"/>
    <w:rPr>
      <w:b/>
      <w:bCs/>
    </w:rPr>
  </w:style>
  <w:style w:type="paragraph" w:styleId="Aufzhlungszeichen2">
    <w:name w:val="List Bullet 2"/>
    <w:basedOn w:val="Standard"/>
    <w:uiPriority w:val="99"/>
    <w:semiHidden/>
    <w:unhideWhenUsed/>
    <w:rsid w:val="003458C7"/>
    <w:pPr>
      <w:numPr>
        <w:numId w:val="13"/>
      </w:numPr>
      <w:contextualSpacing/>
    </w:pPr>
    <w:rPr>
      <w:rFonts w:cs="Calibri"/>
      <w:color w:val="595959" w:themeColor="text1" w:themeTint="A6"/>
      <w:sz w:val="22"/>
      <w:szCs w:val="22"/>
    </w:rPr>
  </w:style>
  <w:style w:type="paragraph" w:styleId="StandardWeb">
    <w:name w:val="Normal (Web)"/>
    <w:basedOn w:val="Standard"/>
    <w:uiPriority w:val="99"/>
    <w:semiHidden/>
    <w:unhideWhenUsed/>
    <w:rsid w:val="007E04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LMark1">
    <w:name w:val="L_Mark_1"/>
    <w:basedOn w:val="Standard"/>
    <w:uiPriority w:val="2"/>
    <w:qFormat/>
    <w:rsid w:val="00A2657A"/>
    <w:pPr>
      <w:tabs>
        <w:tab w:val="left" w:pos="7796"/>
      </w:tabs>
    </w:pPr>
    <w:rPr>
      <w:rFonts w:eastAsia="Times New Roman" w:cstheme="minorHAnsi"/>
      <w:b/>
      <w:lang w:eastAsia="de-CH"/>
    </w:rPr>
  </w:style>
  <w:style w:type="paragraph" w:customStyle="1" w:styleId="LMark2">
    <w:name w:val="L_Mark_2"/>
    <w:basedOn w:val="Standard"/>
    <w:uiPriority w:val="2"/>
    <w:qFormat/>
    <w:rsid w:val="000A2B9E"/>
    <w:rPr>
      <w:color w:val="7DB928" w:themeColor="accent5"/>
    </w:rPr>
  </w:style>
  <w:style w:type="character" w:customStyle="1" w:styleId="Lnderung1">
    <w:name w:val="L_Änderung_1"/>
    <w:basedOn w:val="Absatz-Standardschriftart"/>
    <w:uiPriority w:val="4"/>
    <w:qFormat/>
    <w:rsid w:val="006B43FF"/>
    <w:rPr>
      <w:color w:val="92D050"/>
    </w:rPr>
  </w:style>
  <w:style w:type="character" w:customStyle="1" w:styleId="Lnderung2">
    <w:name w:val="L_Änderung_2"/>
    <w:basedOn w:val="Absatz-Standardschriftart"/>
    <w:uiPriority w:val="4"/>
    <w:qFormat/>
    <w:rsid w:val="004509E5"/>
    <w:rPr>
      <w:color w:val="00B0F0"/>
    </w:rPr>
  </w:style>
  <w:style w:type="character" w:customStyle="1" w:styleId="Lnderung3">
    <w:name w:val="L_Änderung_3"/>
    <w:basedOn w:val="Absatz-Standardschriftart"/>
    <w:uiPriority w:val="4"/>
    <w:qFormat/>
    <w:rsid w:val="004509E5"/>
    <w:rPr>
      <w:color w:val="FFC000"/>
    </w:rPr>
  </w:style>
  <w:style w:type="character" w:customStyle="1" w:styleId="Lnderung4">
    <w:name w:val="L_Änderung_4"/>
    <w:basedOn w:val="Absatz-Standardschriftart"/>
    <w:uiPriority w:val="4"/>
    <w:qFormat/>
    <w:rsid w:val="004509E5"/>
    <w:rPr>
      <w:color w:val="FF0000"/>
    </w:rPr>
  </w:style>
  <w:style w:type="character" w:customStyle="1" w:styleId="Lnderung5">
    <w:name w:val="L_Änderung_5"/>
    <w:basedOn w:val="Absatz-Standardschriftart"/>
    <w:uiPriority w:val="4"/>
    <w:qFormat/>
    <w:rsid w:val="004509E5"/>
    <w:rPr>
      <w:color w:val="7030A0"/>
    </w:rPr>
  </w:style>
  <w:style w:type="paragraph" w:customStyle="1" w:styleId="LTitelklein">
    <w:name w:val="L_Titel_klein"/>
    <w:basedOn w:val="Standard"/>
    <w:uiPriority w:val="8"/>
    <w:qFormat/>
    <w:rsid w:val="00973A7E"/>
    <w:rPr>
      <w:color w:val="4E4E4D" w:themeColor="accent1"/>
      <w:sz w:val="28"/>
    </w:rPr>
  </w:style>
  <w:style w:type="character" w:customStyle="1" w:styleId="LAsu">
    <w:name w:val="L_Asu"/>
    <w:basedOn w:val="Absatz-Standardschriftart"/>
    <w:uiPriority w:val="3"/>
    <w:qFormat/>
    <w:rsid w:val="0027443C"/>
    <w:rPr>
      <w:bdr w:val="none" w:sz="0" w:space="0" w:color="auto"/>
      <w:shd w:val="clear" w:color="auto" w:fill="FFFF00"/>
    </w:rPr>
  </w:style>
  <w:style w:type="paragraph" w:customStyle="1" w:styleId="Standardrechts">
    <w:name w:val="Standard rechts"/>
    <w:basedOn w:val="Standard"/>
    <w:uiPriority w:val="1"/>
    <w:qFormat/>
    <w:rsid w:val="0027443C"/>
    <w:pPr>
      <w:jc w:val="right"/>
    </w:pPr>
  </w:style>
  <w:style w:type="character" w:customStyle="1" w:styleId="LFett">
    <w:name w:val="L_Fett"/>
    <w:basedOn w:val="Absatz-Standardschriftart"/>
    <w:uiPriority w:val="2"/>
    <w:qFormat/>
    <w:rsid w:val="00485F66"/>
    <w:rPr>
      <w:b/>
    </w:rPr>
  </w:style>
  <w:style w:type="table" w:styleId="Gitternetztabelle1hellAkzent1">
    <w:name w:val="Grid Table 1 Light Accent 1"/>
    <w:basedOn w:val="NormaleTabelle"/>
    <w:uiPriority w:val="46"/>
    <w:rsid w:val="001420AF"/>
    <w:pPr>
      <w:spacing w:line="240" w:lineRule="auto"/>
    </w:pPr>
    <w:tblPr>
      <w:tblStyleRowBandSize w:val="1"/>
      <w:tblStyleColBandSize w:val="1"/>
      <w:tblBorders>
        <w:top w:val="single" w:sz="4" w:space="0" w:color="B8B8B7" w:themeColor="accent1" w:themeTint="66"/>
        <w:left w:val="single" w:sz="4" w:space="0" w:color="B8B8B7" w:themeColor="accent1" w:themeTint="66"/>
        <w:bottom w:val="single" w:sz="4" w:space="0" w:color="B8B8B7" w:themeColor="accent1" w:themeTint="66"/>
        <w:right w:val="single" w:sz="4" w:space="0" w:color="B8B8B7" w:themeColor="accent1" w:themeTint="66"/>
        <w:insideH w:val="single" w:sz="4" w:space="0" w:color="B8B8B7" w:themeColor="accent1" w:themeTint="66"/>
        <w:insideV w:val="single" w:sz="4" w:space="0" w:color="B8B8B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959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959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580989"/>
    <w:pPr>
      <w:spacing w:line="240" w:lineRule="auto"/>
    </w:pPr>
    <w:tblPr>
      <w:tblStyleRowBandSize w:val="1"/>
      <w:tblStyleColBandSize w:val="1"/>
      <w:tblBorders>
        <w:top w:val="single" w:sz="4" w:space="0" w:color="EFEFEF" w:themeColor="accent3" w:themeTint="66"/>
        <w:left w:val="single" w:sz="4" w:space="0" w:color="EFEFEF" w:themeColor="accent3" w:themeTint="66"/>
        <w:bottom w:val="single" w:sz="4" w:space="0" w:color="EFEFEF" w:themeColor="accent3" w:themeTint="66"/>
        <w:right w:val="single" w:sz="4" w:space="0" w:color="EFEFEF" w:themeColor="accent3" w:themeTint="66"/>
        <w:insideH w:val="single" w:sz="4" w:space="0" w:color="EFEFEF" w:themeColor="accent3" w:themeTint="66"/>
        <w:insideV w:val="single" w:sz="4" w:space="0" w:color="EFEF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7E7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E7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0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Huth\Laborplaner%20Tonelli%20AG\21_10304_TECBAS%20-%20Ablage%20&#128193;\18_Labor\Dokument\Laborbericht\WV_Blackdot_01.dotx" TargetMode="External"/></Relationships>
</file>

<file path=word/theme/theme1.xml><?xml version="1.0" encoding="utf-8"?>
<a:theme xmlns:a="http://schemas.openxmlformats.org/drawingml/2006/main" name="Office">
  <a:themeElements>
    <a:clrScheme name="LPT_CDCI_Word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4E4E4D"/>
      </a:accent1>
      <a:accent2>
        <a:srgbClr val="3A3A39"/>
      </a:accent2>
      <a:accent3>
        <a:srgbClr val="D7D7D7"/>
      </a:accent3>
      <a:accent4>
        <a:srgbClr val="AC3255"/>
      </a:accent4>
      <a:accent5>
        <a:srgbClr val="7DB928"/>
      </a:accent5>
      <a:accent6>
        <a:srgbClr val="9D9D9C"/>
      </a:accent6>
      <a:hlink>
        <a:srgbClr val="9D9D9C"/>
      </a:hlink>
      <a:folHlink>
        <a:srgbClr val="AC3255"/>
      </a:folHlink>
    </a:clrScheme>
    <a:fontScheme name="LPT_CDCI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96ECC90847D47A7B9C0B0AF743495" ma:contentTypeVersion="14" ma:contentTypeDescription="Create a new document." ma:contentTypeScope="" ma:versionID="22960411884f06163c6daf8843aeb49e">
  <xsd:schema xmlns:xsd="http://www.w3.org/2001/XMLSchema" xmlns:xs="http://www.w3.org/2001/XMLSchema" xmlns:p="http://schemas.microsoft.com/office/2006/metadata/properties" xmlns:ns2="2b4dae4e-edca-42b2-8cb4-e4c5ddc35fae" xmlns:ns3="c4fa8489-8b26-4da9-8521-33be6e6271cb" targetNamespace="http://schemas.microsoft.com/office/2006/metadata/properties" ma:root="true" ma:fieldsID="0e91b03cf3690313c7eddda2f7dac9fb" ns2:_="" ns3:_="">
    <xsd:import namespace="2b4dae4e-edca-42b2-8cb4-e4c5ddc35fae"/>
    <xsd:import namespace="c4fa8489-8b26-4da9-8521-33be6e6271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Schule" minOccurs="0"/>
                <xsd:element ref="ns2:ADBKategori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dae4e-edca-42b2-8cb4-e4c5ddc35f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chule" ma:index="11" nillable="true" ma:displayName="Schule" ma:default="0" ma:format="Dropdown" ma:internalName="Schule">
      <xsd:simpleType>
        <xsd:restriction base="dms:Boolean"/>
      </xsd:simpleType>
    </xsd:element>
    <xsd:element name="ADBKategorie" ma:index="12" nillable="true" ma:displayName="ADBKategorie" ma:format="Dropdown" ma:internalName="ADBKategorie">
      <xsd:simpleType>
        <xsd:restriction base="dms:Choice">
          <xsd:enumeration value="A-Abzug"/>
          <xsd:enumeration value="B-Medienträger"/>
          <xsd:enumeration value="C-Tischgestell"/>
          <xsd:enumeration value="D-Tischplatte"/>
          <xsd:enumeration value="E-Becken"/>
          <xsd:enumeration value="F-Unterbau"/>
          <xsd:enumeration value="G-Oberbau"/>
          <xsd:enumeration value="H-Hochschrank"/>
          <xsd:enumeration value="I-Sicherheitsschrank"/>
          <xsd:enumeration value="J-Aufsatzschrank"/>
          <xsd:enumeration value="K-Blende"/>
          <xsd:enumeration value="L-Sonderelement"/>
          <xsd:enumeration value="M-Gerät"/>
          <xsd:enumeration value="N-Anlage"/>
          <xsd:enumeration value="O-Laborzubehör"/>
          <xsd:enumeration value="P-Prüfung, Option"/>
          <xsd:enumeration value="Q-Montage"/>
          <xsd:enumeration value="R-Elektro"/>
          <xsd:enumeration value="S-Sanitär"/>
          <xsd:enumeration value="T-Lüftung"/>
          <xsd:enumeration value="U-Schnittstelle, Koordination"/>
          <xsd:enumeration value="V-Allgemein, Hinweis"/>
          <xsd:enumeration value="W-Vorbeschrieb"/>
          <xsd:enumeration value="X-Vorschrift"/>
          <xsd:enumeration value="Y-Dokumentation"/>
          <xsd:enumeration value="Z-Spez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0858f9d5-bacf-4f6f-9b92-733da6b87c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a8489-8b26-4da9-8521-33be6e6271c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3d20f0ca-cab7-4179-9594-98eadbd20da6}" ma:internalName="TaxCatchAll" ma:showField="CatchAllData" ma:web="c4fa8489-8b26-4da9-8521-33be6e6271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chule xmlns="2b4dae4e-edca-42b2-8cb4-e4c5ddc35fae">false</Schule>
    <ADBKategorie xmlns="2b4dae4e-edca-42b2-8cb4-e4c5ddc35fae" xsi:nil="true"/>
    <lcf76f155ced4ddcb4097134ff3c332f xmlns="2b4dae4e-edca-42b2-8cb4-e4c5ddc35fae">
      <Terms xmlns="http://schemas.microsoft.com/office/infopath/2007/PartnerControls"/>
    </lcf76f155ced4ddcb4097134ff3c332f>
    <TaxCatchAll xmlns="c4fa8489-8b26-4da9-8521-33be6e6271cb" xsi:nil="true"/>
  </documentManagement>
</p:properties>
</file>

<file path=customXml/itemProps1.xml><?xml version="1.0" encoding="utf-8"?>
<ds:datastoreItem xmlns:ds="http://schemas.openxmlformats.org/officeDocument/2006/customXml" ds:itemID="{F7B609AC-5935-4CD7-B62A-914FB3EFC8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4dae4e-edca-42b2-8cb4-e4c5ddc35fae"/>
    <ds:schemaRef ds:uri="c4fa8489-8b26-4da9-8521-33be6e6271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EA9530-F5CB-43A7-9844-5B21BD84D7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823CAA-7781-4C9E-A2B3-DE5AC6F06E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BC61D1-0943-4AE9-A6E6-E97646FA3DF8}">
  <ds:schemaRefs>
    <ds:schemaRef ds:uri="http://schemas.microsoft.com/office/2006/metadata/properties"/>
    <ds:schemaRef ds:uri="http://schemas.microsoft.com/office/infopath/2007/PartnerControls"/>
    <ds:schemaRef ds:uri="2b4dae4e-edca-42b2-8cb4-e4c5ddc35fae"/>
    <ds:schemaRef ds:uri="c4fa8489-8b26-4da9-8521-33be6e6271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WV_Blackdot_01.dotx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Links>
    <vt:vector size="30" baseType="variant"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_Toc87436054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_Toc87436053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_Toc87436052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_Toc87436051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_Toc87436050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Huth</dc:creator>
  <cp:keywords/>
  <dc:description/>
  <cp:lastModifiedBy>Jan Luca Kout</cp:lastModifiedBy>
  <cp:revision>1081</cp:revision>
  <cp:lastPrinted>2022-02-02T15:21:00Z</cp:lastPrinted>
  <dcterms:created xsi:type="dcterms:W3CDTF">2021-11-10T09:00:00Z</dcterms:created>
  <dcterms:modified xsi:type="dcterms:W3CDTF">2024-05-08T13:52:00Z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0x01010041696ECC90847D47A7B9C0B0AF743495</vt:lpwstr>
  </property>
  <property fmtid="{D5CDD505-2E9C-101B-9397-08002B2CF9AE}" pid="3" name="Order">
    <vt:r8>107200</vt:r8>
  </property>
  <property fmtid="{D5CDD505-2E9C-101B-9397-08002B2CF9AE}" pid="4" name="Schule">
    <vt:bool>false</vt:bool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Approval_Status">
    <vt:lpwstr>Jetzt Starten!</vt:lpwstr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MediaServiceImageTags">
    <vt:lpwstr/>
  </property>
</Properties>
</file>